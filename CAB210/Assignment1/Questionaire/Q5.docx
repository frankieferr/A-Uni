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61EDF" w14:textId="77777777" w:rsidR="00922B7B" w:rsidRPr="00505DE3" w:rsidRDefault="00AC6E84" w:rsidP="00AC6E84">
      <w:pPr>
        <w:pStyle w:val="Title"/>
        <w:rPr>
          <w:rFonts w:ascii="Trebuchet MS" w:hAnsi="Trebuchet MS"/>
          <w:b w:val="0"/>
          <w:sz w:val="32"/>
          <w:szCs w:val="32"/>
        </w:rPr>
      </w:pPr>
      <w:r>
        <w:rPr>
          <w:rFonts w:ascii="Trebuchet MS" w:hAnsi="Trebuchet MS"/>
        </w:rPr>
        <w:t>GYM students</w:t>
      </w:r>
      <w:r w:rsidR="00BE464D" w:rsidRPr="00505DE3">
        <w:rPr>
          <w:rFonts w:ascii="Trebuchet MS" w:hAnsi="Trebuchet MS"/>
        </w:rPr>
        <w:t xml:space="preserve"> </w:t>
      </w:r>
      <w:r w:rsidR="00505DE3" w:rsidRPr="00505DE3">
        <w:rPr>
          <w:rFonts w:ascii="Trebuchet MS" w:hAnsi="Trebuchet MS"/>
        </w:rPr>
        <w:br/>
      </w:r>
      <w:r>
        <w:rPr>
          <w:rFonts w:ascii="Trebuchet MS" w:hAnsi="Trebuchet MS"/>
          <w:b w:val="0"/>
          <w:sz w:val="32"/>
          <w:szCs w:val="32"/>
        </w:rPr>
        <w:t>for Development and injury prevention</w:t>
      </w:r>
    </w:p>
    <w:p w14:paraId="126B3964" w14:textId="77777777" w:rsidR="00867C51" w:rsidRDefault="00C44133" w:rsidP="00D64939">
      <w:pPr>
        <w:pStyle w:val="Heading2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329491" wp14:editId="567A5BD0">
                <wp:simplePos x="0" y="0"/>
                <wp:positionH relativeFrom="column">
                  <wp:posOffset>0</wp:posOffset>
                </wp:positionH>
                <wp:positionV relativeFrom="paragraph">
                  <wp:posOffset>207645</wp:posOffset>
                </wp:positionV>
                <wp:extent cx="5486400" cy="0"/>
                <wp:effectExtent l="9525" t="13970" r="9525" b="14605"/>
                <wp:wrapSquare wrapText="bothSides"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35pt" to="6in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QauEAIAACkEAAAOAAAAZHJzL2Uyb0RvYy54bWysU8GO2yAQvVfqPyDuie3U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" strokeweight="1pt">
                <w10:wrap type="square"/>
              </v:line>
            </w:pict>
          </mc:Fallback>
        </mc:AlternateContent>
      </w:r>
      <w:r w:rsidR="005C35E3">
        <w:rPr>
          <w:rFonts w:ascii="Trebuchet MS" w:hAnsi="Trebuchet MS"/>
          <w:sz w:val="26"/>
          <w:szCs w:val="26"/>
        </w:rPr>
        <w:t xml:space="preserve">Questionnaire </w:t>
      </w:r>
    </w:p>
    <w:tbl>
      <w:tblPr>
        <w:tblStyle w:val="TableGrid"/>
        <w:tblW w:w="8640" w:type="dxa"/>
        <w:tblInd w:w="108" w:type="dxa"/>
        <w:tblLook w:val="01E0" w:firstRow="1" w:lastRow="1" w:firstColumn="1" w:lastColumn="1" w:noHBand="0" w:noVBand="0"/>
      </w:tblPr>
      <w:tblGrid>
        <w:gridCol w:w="4325"/>
        <w:gridCol w:w="4315"/>
      </w:tblGrid>
      <w:tr w:rsidR="005C35E3" w:rsidRPr="00271937" w14:paraId="75422931" w14:textId="77777777" w:rsidTr="000D3F0E">
        <w:trPr>
          <w:trHeight w:val="432"/>
        </w:trPr>
        <w:tc>
          <w:tcPr>
            <w:tcW w:w="4325" w:type="dxa"/>
            <w:shd w:val="clear" w:color="auto" w:fill="FFFF99"/>
            <w:vAlign w:val="center"/>
          </w:tcPr>
          <w:p w14:paraId="368565C7" w14:textId="77777777" w:rsidR="005C35E3" w:rsidRPr="00271937" w:rsidRDefault="005C35E3" w:rsidP="000D3F0E">
            <w:pPr>
              <w:pStyle w:val="Heading3"/>
              <w:spacing w:before="0" w:after="0"/>
              <w:rPr>
                <w:rFonts w:ascii="Trebuchet MS" w:hAnsi="Trebuchet MS"/>
                <w:sz w:val="22"/>
                <w:szCs w:val="22"/>
              </w:rPr>
            </w:pPr>
            <w:r w:rsidRPr="00271937">
              <w:rPr>
                <w:rFonts w:ascii="Trebuchet MS" w:hAnsi="Trebuchet MS"/>
                <w:sz w:val="22"/>
                <w:szCs w:val="22"/>
              </w:rPr>
              <w:t>Demographics information</w:t>
            </w:r>
          </w:p>
        </w:tc>
        <w:tc>
          <w:tcPr>
            <w:tcW w:w="4315" w:type="dxa"/>
            <w:shd w:val="clear" w:color="auto" w:fill="FFFF99"/>
            <w:vAlign w:val="center"/>
          </w:tcPr>
          <w:p w14:paraId="369E62D4" w14:textId="77777777" w:rsidR="005C35E3" w:rsidRPr="00271937" w:rsidRDefault="005C35E3" w:rsidP="000D3F0E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5C35E3" w:rsidRPr="00271937" w14:paraId="161B6C44" w14:textId="77777777" w:rsidTr="000D3F0E">
        <w:tc>
          <w:tcPr>
            <w:tcW w:w="4325" w:type="dxa"/>
          </w:tcPr>
          <w:p w14:paraId="06333643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Location:</w:t>
            </w:r>
          </w:p>
        </w:tc>
        <w:tc>
          <w:tcPr>
            <w:tcW w:w="4315" w:type="dxa"/>
          </w:tcPr>
          <w:p w14:paraId="75B56CBF" w14:textId="5AEED6A0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FORMTEXT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separate"/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="00F9388F">
              <w:rPr>
                <w:rFonts w:cs="Trebuchet MS"/>
                <w:noProof/>
                <w:sz w:val="20"/>
                <w:szCs w:val="20"/>
              </w:rPr>
              <w:t>Snap Fitness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>
              <w:rPr>
                <w:rFonts w:cs="Trebuchet MS"/>
                <w:noProof/>
                <w:sz w:val="20"/>
                <w:szCs w:val="20"/>
              </w:rPr>
              <w:t xml:space="preserve">                                                             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sz w:val="20"/>
                <w:szCs w:val="20"/>
              </w:rPr>
              <w:fldChar w:fldCharType="end"/>
            </w:r>
          </w:p>
          <w:p w14:paraId="4C19D55F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5C35E3" w:rsidRPr="00271937" w14:paraId="6D097290" w14:textId="77777777" w:rsidTr="000D3F0E">
        <w:tc>
          <w:tcPr>
            <w:tcW w:w="4325" w:type="dxa"/>
          </w:tcPr>
          <w:p w14:paraId="35151C82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Male or female:</w:t>
            </w:r>
          </w:p>
        </w:tc>
        <w:tc>
          <w:tcPr>
            <w:tcW w:w="4315" w:type="dxa"/>
          </w:tcPr>
          <w:p w14:paraId="05F37CB9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Male</w:t>
            </w:r>
          </w:p>
          <w:p w14:paraId="69048259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F9388F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388F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F9388F">
              <w:rPr>
                <w:sz w:val="20"/>
                <w:szCs w:val="20"/>
                <w:highlight w:val="yellow"/>
              </w:rPr>
            </w:r>
            <w:r w:rsidRPr="00F9388F">
              <w:rPr>
                <w:sz w:val="20"/>
                <w:szCs w:val="20"/>
                <w:highlight w:val="yellow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Female</w:t>
            </w:r>
          </w:p>
        </w:tc>
      </w:tr>
      <w:tr w:rsidR="005C35E3" w:rsidRPr="00271937" w14:paraId="3D21A437" w14:textId="77777777" w:rsidTr="000D3F0E">
        <w:tc>
          <w:tcPr>
            <w:tcW w:w="4325" w:type="dxa"/>
          </w:tcPr>
          <w:p w14:paraId="1E7CDD2D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Age:</w:t>
            </w:r>
          </w:p>
        </w:tc>
        <w:tc>
          <w:tcPr>
            <w:tcW w:w="4315" w:type="dxa"/>
          </w:tcPr>
          <w:p w14:paraId="373DB953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F9388F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388F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F9388F">
              <w:rPr>
                <w:sz w:val="20"/>
                <w:szCs w:val="20"/>
                <w:highlight w:val="yellow"/>
              </w:rPr>
            </w:r>
            <w:r w:rsidRPr="00F9388F">
              <w:rPr>
                <w:sz w:val="20"/>
                <w:szCs w:val="20"/>
                <w:highlight w:val="yellow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&lt; 25</w:t>
            </w:r>
          </w:p>
          <w:p w14:paraId="55FB84E9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25—30</w:t>
            </w:r>
          </w:p>
          <w:p w14:paraId="2D26BDBB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31—40</w:t>
            </w:r>
          </w:p>
          <w:p w14:paraId="424975AB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41—50</w:t>
            </w:r>
          </w:p>
          <w:p w14:paraId="1733E695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&gt; 50</w:t>
            </w:r>
          </w:p>
        </w:tc>
      </w:tr>
      <w:tr w:rsidR="005C35E3" w:rsidRPr="00271937" w14:paraId="5A98572A" w14:textId="77777777" w:rsidTr="000D3F0E">
        <w:tc>
          <w:tcPr>
            <w:tcW w:w="4325" w:type="dxa"/>
          </w:tcPr>
          <w:p w14:paraId="4EA5B3C3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>Nationality:</w:t>
            </w:r>
          </w:p>
        </w:tc>
        <w:tc>
          <w:tcPr>
            <w:tcW w:w="4315" w:type="dxa"/>
          </w:tcPr>
          <w:p w14:paraId="45EE1B41" w14:textId="17ACAD3E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FORMTEXT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separate"/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="00F9388F">
              <w:rPr>
                <w:rFonts w:cs="Trebuchet MS"/>
                <w:noProof/>
                <w:sz w:val="20"/>
                <w:szCs w:val="20"/>
              </w:rPr>
              <w:t>Spanish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>
              <w:rPr>
                <w:rFonts w:cs="Trebuchet MS"/>
                <w:noProof/>
                <w:sz w:val="20"/>
                <w:szCs w:val="20"/>
              </w:rPr>
              <w:t xml:space="preserve">                                                             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sz w:val="20"/>
                <w:szCs w:val="20"/>
              </w:rPr>
              <w:fldChar w:fldCharType="end"/>
            </w:r>
          </w:p>
        </w:tc>
      </w:tr>
      <w:tr w:rsidR="005C35E3" w:rsidRPr="00271937" w14:paraId="3BD6FE80" w14:textId="77777777" w:rsidTr="000D3F0E">
        <w:tc>
          <w:tcPr>
            <w:tcW w:w="4325" w:type="dxa"/>
          </w:tcPr>
          <w:p w14:paraId="2154DC32" w14:textId="77777777" w:rsidR="005C35E3" w:rsidRPr="00271937" w:rsidRDefault="005C35E3" w:rsidP="000D3F0E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(how long have you been going gym)</w:t>
            </w:r>
          </w:p>
        </w:tc>
        <w:tc>
          <w:tcPr>
            <w:tcW w:w="4315" w:type="dxa"/>
          </w:tcPr>
          <w:p w14:paraId="4F904042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Less than </w:t>
            </w:r>
            <w:r>
              <w:rPr>
                <w:sz w:val="20"/>
                <w:szCs w:val="20"/>
              </w:rPr>
              <w:t>a month</w:t>
            </w:r>
          </w:p>
          <w:p w14:paraId="6BFDF280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1-6 months</w:t>
            </w:r>
          </w:p>
          <w:p w14:paraId="084D0021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1 year</w:t>
            </w:r>
          </w:p>
          <w:p w14:paraId="0D0AAD8F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F9388F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388F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F9388F">
              <w:rPr>
                <w:sz w:val="20"/>
                <w:szCs w:val="20"/>
                <w:highlight w:val="yellow"/>
              </w:rPr>
            </w:r>
            <w:r w:rsidRPr="00F9388F">
              <w:rPr>
                <w:sz w:val="20"/>
                <w:szCs w:val="20"/>
                <w:highlight w:val="yellow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2 years</w:t>
            </w:r>
          </w:p>
          <w:p w14:paraId="6DB109EF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3 years +</w:t>
            </w:r>
          </w:p>
        </w:tc>
      </w:tr>
    </w:tbl>
    <w:p w14:paraId="41EE44E6" w14:textId="77777777" w:rsidR="005C35E3" w:rsidRDefault="005C35E3" w:rsidP="005C35E3"/>
    <w:p w14:paraId="6CD60192" w14:textId="77777777" w:rsidR="005C35E3" w:rsidRDefault="005C35E3" w:rsidP="005C35E3"/>
    <w:p w14:paraId="69072BF5" w14:textId="77777777" w:rsidR="005C35E3" w:rsidRPr="005C35E3" w:rsidRDefault="005C35E3" w:rsidP="005C35E3"/>
    <w:tbl>
      <w:tblPr>
        <w:tblStyle w:val="TableGrid"/>
        <w:tblW w:w="8640" w:type="dxa"/>
        <w:tblInd w:w="108" w:type="dxa"/>
        <w:tblLook w:val="01E0" w:firstRow="1" w:lastRow="1" w:firstColumn="1" w:lastColumn="1" w:noHBand="0" w:noVBand="0"/>
      </w:tblPr>
      <w:tblGrid>
        <w:gridCol w:w="4325"/>
        <w:gridCol w:w="4315"/>
      </w:tblGrid>
      <w:tr w:rsidR="00E9059C" w:rsidRPr="00271937" w14:paraId="0A95DB3B" w14:textId="77777777" w:rsidTr="00AC6E84">
        <w:trPr>
          <w:trHeight w:val="432"/>
        </w:trPr>
        <w:tc>
          <w:tcPr>
            <w:tcW w:w="4325" w:type="dxa"/>
            <w:shd w:val="clear" w:color="auto" w:fill="FFFF99"/>
            <w:vAlign w:val="center"/>
          </w:tcPr>
          <w:p w14:paraId="532E41D3" w14:textId="77777777" w:rsidR="00E9059C" w:rsidRPr="00271937" w:rsidRDefault="00E9059C" w:rsidP="000E5E06">
            <w:pPr>
              <w:pStyle w:val="Heading3"/>
              <w:spacing w:before="0" w:after="0"/>
              <w:rPr>
                <w:rFonts w:ascii="Trebuchet MS" w:hAnsi="Trebuchet MS"/>
                <w:sz w:val="22"/>
                <w:szCs w:val="22"/>
              </w:rPr>
            </w:pPr>
            <w:r w:rsidRPr="00271937">
              <w:rPr>
                <w:rFonts w:ascii="Trebuchet MS" w:hAnsi="Trebuchet MS"/>
                <w:sz w:val="22"/>
                <w:szCs w:val="22"/>
              </w:rPr>
              <w:t xml:space="preserve">Usage </w:t>
            </w:r>
            <w:r w:rsidR="004C6451" w:rsidRPr="00271937">
              <w:rPr>
                <w:rFonts w:ascii="Trebuchet MS" w:hAnsi="Trebuchet MS"/>
                <w:sz w:val="22"/>
                <w:szCs w:val="22"/>
              </w:rPr>
              <w:t>i</w:t>
            </w:r>
            <w:r w:rsidRPr="00271937">
              <w:rPr>
                <w:rFonts w:ascii="Trebuchet MS" w:hAnsi="Trebuchet MS"/>
                <w:sz w:val="22"/>
                <w:szCs w:val="22"/>
              </w:rPr>
              <w:t>nformation</w:t>
            </w:r>
          </w:p>
        </w:tc>
        <w:tc>
          <w:tcPr>
            <w:tcW w:w="4315" w:type="dxa"/>
            <w:shd w:val="clear" w:color="auto" w:fill="FFFF99"/>
            <w:vAlign w:val="center"/>
          </w:tcPr>
          <w:p w14:paraId="30A0241B" w14:textId="77777777" w:rsidR="00E9059C" w:rsidRPr="00271937" w:rsidRDefault="00E9059C" w:rsidP="000E5E06">
            <w:pPr>
              <w:pStyle w:val="BodyText"/>
              <w:spacing w:after="0"/>
              <w:rPr>
                <w:sz w:val="22"/>
                <w:szCs w:val="22"/>
              </w:rPr>
            </w:pPr>
          </w:p>
        </w:tc>
      </w:tr>
      <w:tr w:rsidR="00C15673" w:rsidRPr="00271937" w14:paraId="30E1598F" w14:textId="77777777" w:rsidTr="00AC6E84">
        <w:tc>
          <w:tcPr>
            <w:tcW w:w="4325" w:type="dxa"/>
          </w:tcPr>
          <w:p w14:paraId="32081B7C" w14:textId="77777777" w:rsidR="00220B37" w:rsidRPr="00271937" w:rsidRDefault="00AC6E84" w:rsidP="000D4BB1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train by yourself or with others?</w:t>
            </w:r>
          </w:p>
        </w:tc>
        <w:bookmarkStart w:id="0" w:name="Check1"/>
        <w:tc>
          <w:tcPr>
            <w:tcW w:w="4315" w:type="dxa"/>
          </w:tcPr>
          <w:p w14:paraId="7C132E99" w14:textId="77777777" w:rsidR="00C15673" w:rsidRPr="00271937" w:rsidRDefault="006B45C4" w:rsidP="00AC6E84">
            <w:pPr>
              <w:pStyle w:val="BodyText"/>
              <w:spacing w:before="120"/>
              <w:rPr>
                <w:sz w:val="20"/>
                <w:szCs w:val="20"/>
              </w:rPr>
            </w:pPr>
            <w:r w:rsidRPr="00F9388F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9388F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F9388F">
              <w:rPr>
                <w:sz w:val="20"/>
                <w:szCs w:val="20"/>
                <w:highlight w:val="yellow"/>
              </w:rPr>
            </w:r>
            <w:r w:rsidRPr="00F9388F">
              <w:rPr>
                <w:sz w:val="20"/>
                <w:szCs w:val="20"/>
                <w:highlight w:val="yellow"/>
              </w:rPr>
              <w:fldChar w:fldCharType="end"/>
            </w:r>
            <w:bookmarkEnd w:id="0"/>
            <w:r w:rsidR="00CC6ED0"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Yourself</w:t>
            </w:r>
          </w:p>
          <w:p w14:paraId="06EF9986" w14:textId="77777777" w:rsidR="00CC6ED0" w:rsidRPr="00271937" w:rsidRDefault="00CC6ED0" w:rsidP="00AC6E84">
            <w:pPr>
              <w:pStyle w:val="BodyText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2"/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bookmarkEnd w:id="1"/>
            <w:r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others</w:t>
            </w:r>
          </w:p>
        </w:tc>
      </w:tr>
      <w:tr w:rsidR="00C15673" w:rsidRPr="00271937" w14:paraId="046C0788" w14:textId="77777777" w:rsidTr="00AC6E84">
        <w:tc>
          <w:tcPr>
            <w:tcW w:w="4325" w:type="dxa"/>
          </w:tcPr>
          <w:p w14:paraId="50359F69" w14:textId="77777777" w:rsidR="00C15673" w:rsidRPr="002719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What’s your motive to go GYM?</w:t>
            </w:r>
          </w:p>
        </w:tc>
        <w:tc>
          <w:tcPr>
            <w:tcW w:w="4315" w:type="dxa"/>
          </w:tcPr>
          <w:p w14:paraId="34315E87" w14:textId="567ED354" w:rsidR="00CC6ED0" w:rsidRDefault="00F9388F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Stay skinny and fit. Look good</w:t>
            </w:r>
          </w:p>
          <w:p w14:paraId="650443A6" w14:textId="77777777" w:rsidR="00AC6E84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6FA412A4" w14:textId="77777777" w:rsidR="00AC6E84" w:rsidRPr="002719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C15673" w:rsidRPr="00271937" w14:paraId="113608CB" w14:textId="77777777" w:rsidTr="00AC6E84">
        <w:tc>
          <w:tcPr>
            <w:tcW w:w="4325" w:type="dxa"/>
          </w:tcPr>
          <w:p w14:paraId="3F6999E3" w14:textId="77777777" w:rsidR="00C15673" w:rsidRPr="002719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take any form of Dietary enhancements on listed days?</w:t>
            </w:r>
          </w:p>
        </w:tc>
        <w:tc>
          <w:tcPr>
            <w:tcW w:w="4315" w:type="dxa"/>
          </w:tcPr>
          <w:p w14:paraId="51417D1E" w14:textId="77777777" w:rsidR="00C15673" w:rsidRPr="00271937" w:rsidRDefault="00CC6ED0" w:rsidP="00AC6E84">
            <w:pPr>
              <w:pStyle w:val="BodyText"/>
              <w:spacing w:before="120"/>
              <w:rPr>
                <w:sz w:val="20"/>
                <w:szCs w:val="20"/>
              </w:rPr>
            </w:pPr>
            <w:r w:rsidRPr="00F9388F">
              <w:rPr>
                <w:sz w:val="20"/>
                <w:szCs w:val="20"/>
                <w:highlight w:val="yellow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F9388F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F9388F">
              <w:rPr>
                <w:sz w:val="20"/>
                <w:szCs w:val="20"/>
                <w:highlight w:val="yellow"/>
              </w:rPr>
            </w:r>
            <w:r w:rsidRPr="00F9388F">
              <w:rPr>
                <w:sz w:val="20"/>
                <w:szCs w:val="20"/>
                <w:highlight w:val="yellow"/>
              </w:rPr>
              <w:fldChar w:fldCharType="end"/>
            </w:r>
            <w:bookmarkEnd w:id="2"/>
            <w:r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Yes</w:t>
            </w:r>
          </w:p>
          <w:p w14:paraId="5869D811" w14:textId="77777777" w:rsidR="00220B37" w:rsidRPr="00271937" w:rsidRDefault="00CC6ED0" w:rsidP="00AC6E84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7"/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bookmarkEnd w:id="3"/>
            <w:r w:rsidRPr="00271937">
              <w:rPr>
                <w:sz w:val="20"/>
                <w:szCs w:val="20"/>
              </w:rPr>
              <w:t xml:space="preserve">  </w:t>
            </w:r>
            <w:r w:rsidR="00AC6E84">
              <w:rPr>
                <w:sz w:val="20"/>
                <w:szCs w:val="20"/>
              </w:rPr>
              <w:t>No</w:t>
            </w:r>
          </w:p>
          <w:p w14:paraId="6F92DACA" w14:textId="77777777" w:rsidR="00220B37" w:rsidRDefault="00AC6E84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If yes specify which dietary enhancements:</w:t>
            </w:r>
          </w:p>
          <w:p w14:paraId="6FE076AF" w14:textId="5A7E1302" w:rsidR="00AC6E84" w:rsidRPr="00271937" w:rsidRDefault="00F9388F" w:rsidP="001354CA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</w:t>
            </w:r>
          </w:p>
        </w:tc>
      </w:tr>
      <w:tr w:rsidR="00C15673" w:rsidRPr="00271937" w14:paraId="5C002EB1" w14:textId="77777777" w:rsidTr="00AC6E84">
        <w:tc>
          <w:tcPr>
            <w:tcW w:w="4325" w:type="dxa"/>
          </w:tcPr>
          <w:p w14:paraId="60FC18E7" w14:textId="77777777" w:rsidR="00C15673" w:rsidRPr="00271937" w:rsidRDefault="001354CA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What Parts of the body do you work out throughout the week?</w:t>
            </w:r>
          </w:p>
        </w:tc>
        <w:tc>
          <w:tcPr>
            <w:tcW w:w="4315" w:type="dxa"/>
          </w:tcPr>
          <w:p w14:paraId="425448DC" w14:textId="31AC173C" w:rsidR="0035407C" w:rsidRDefault="00F9388F" w:rsidP="001354CA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Arms and Abs</w:t>
            </w:r>
          </w:p>
          <w:p w14:paraId="367BEBD3" w14:textId="77777777" w:rsidR="005C35E3" w:rsidRDefault="005C35E3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4B12D791" w14:textId="77777777" w:rsidR="001354CA" w:rsidRDefault="001354CA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2CE4AE51" w14:textId="77777777" w:rsidR="001354CA" w:rsidRPr="00271937" w:rsidRDefault="001354CA" w:rsidP="001354CA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4151E8" w:rsidRPr="00271937" w14:paraId="7596FD74" w14:textId="77777777" w:rsidTr="00AC6E84">
        <w:trPr>
          <w:trHeight w:val="390"/>
        </w:trPr>
        <w:tc>
          <w:tcPr>
            <w:tcW w:w="4325" w:type="dxa"/>
          </w:tcPr>
          <w:p w14:paraId="0E0C3144" w14:textId="77777777" w:rsidR="004151E8" w:rsidRPr="00271937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wear any supporting gear?</w:t>
            </w:r>
          </w:p>
        </w:tc>
        <w:bookmarkStart w:id="4" w:name="Check9"/>
        <w:tc>
          <w:tcPr>
            <w:tcW w:w="4315" w:type="dxa"/>
            <w:shd w:val="clear" w:color="auto" w:fill="auto"/>
          </w:tcPr>
          <w:p w14:paraId="04CAC5F0" w14:textId="77777777" w:rsidR="004151E8" w:rsidRPr="00271937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bookmarkEnd w:id="4"/>
            <w:r w:rsidRPr="00271937">
              <w:rPr>
                <w:sz w:val="20"/>
                <w:szCs w:val="20"/>
              </w:rPr>
              <w:t xml:space="preserve">  Yes       </w:t>
            </w:r>
          </w:p>
          <w:p w14:paraId="72183F8F" w14:textId="77777777" w:rsidR="004151E8" w:rsidRPr="00271937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F9388F">
              <w:rPr>
                <w:sz w:val="20"/>
                <w:szCs w:val="20"/>
                <w:highlight w:val="yellow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0"/>
            <w:r w:rsidRPr="00F9388F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F9388F">
              <w:rPr>
                <w:sz w:val="20"/>
                <w:szCs w:val="20"/>
                <w:highlight w:val="yellow"/>
              </w:rPr>
            </w:r>
            <w:r w:rsidRPr="00F9388F">
              <w:rPr>
                <w:sz w:val="20"/>
                <w:szCs w:val="20"/>
                <w:highlight w:val="yellow"/>
              </w:rPr>
              <w:fldChar w:fldCharType="end"/>
            </w:r>
            <w:bookmarkEnd w:id="5"/>
            <w:r w:rsidRPr="00271937">
              <w:rPr>
                <w:sz w:val="20"/>
                <w:szCs w:val="20"/>
              </w:rPr>
              <w:t xml:space="preserve">  No</w:t>
            </w:r>
          </w:p>
          <w:p w14:paraId="274B33B5" w14:textId="77777777" w:rsidR="005C35E3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If yes, which one? </w:t>
            </w:r>
          </w:p>
          <w:p w14:paraId="0B0B69D1" w14:textId="77777777" w:rsidR="005C35E3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4FE74034" w14:textId="77777777" w:rsidR="004151E8" w:rsidRPr="00271937" w:rsidRDefault="004151E8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 </w:t>
            </w:r>
            <w:r w:rsidRPr="00271937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6" w:name="Text1"/>
            <w:r w:rsidRPr="00271937">
              <w:rPr>
                <w:sz w:val="20"/>
                <w:szCs w:val="20"/>
              </w:rPr>
              <w:instrText xml:space="preserve"> FORMTEXT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separate"/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="007852A9">
              <w:rPr>
                <w:rFonts w:cs="Trebuchet MS"/>
                <w:noProof/>
                <w:sz w:val="20"/>
                <w:szCs w:val="20"/>
              </w:rPr>
              <w:t xml:space="preserve">                                 </w:t>
            </w:r>
            <w:r w:rsidRPr="00271937">
              <w:rPr>
                <w:rFonts w:cs="Trebuchet MS"/>
                <w:noProof/>
                <w:sz w:val="20"/>
                <w:szCs w:val="20"/>
              </w:rPr>
              <w:t> </w:t>
            </w:r>
            <w:r w:rsidRPr="00271937">
              <w:rPr>
                <w:rFonts w:ascii="Times New Roman" w:hAnsi="Times New Roman"/>
                <w:noProof/>
                <w:sz w:val="20"/>
                <w:szCs w:val="20"/>
              </w:rPr>
              <w:t> </w:t>
            </w:r>
            <w:r w:rsidRPr="00271937">
              <w:rPr>
                <w:rFonts w:ascii="Times New Roman" w:hAnsi="Times New Roman"/>
                <w:noProof/>
                <w:sz w:val="20"/>
                <w:szCs w:val="20"/>
              </w:rPr>
              <w:t> </w:t>
            </w:r>
            <w:r w:rsidRPr="00271937">
              <w:rPr>
                <w:sz w:val="20"/>
                <w:szCs w:val="20"/>
              </w:rPr>
              <w:fldChar w:fldCharType="end"/>
            </w:r>
            <w:bookmarkEnd w:id="6"/>
          </w:p>
        </w:tc>
      </w:tr>
      <w:tr w:rsidR="005C35E3" w:rsidRPr="00271937" w14:paraId="229B8E5F" w14:textId="77777777" w:rsidTr="00AC6E84">
        <w:trPr>
          <w:trHeight w:val="390"/>
        </w:trPr>
        <w:tc>
          <w:tcPr>
            <w:tcW w:w="4325" w:type="dxa"/>
          </w:tcPr>
          <w:p w14:paraId="3C8640EE" w14:textId="77777777" w:rsidR="005C35E3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you had any previous injuries?</w:t>
            </w:r>
          </w:p>
        </w:tc>
        <w:tc>
          <w:tcPr>
            <w:tcW w:w="4315" w:type="dxa"/>
            <w:shd w:val="clear" w:color="auto" w:fill="auto"/>
          </w:tcPr>
          <w:p w14:paraId="0575B29F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F9388F">
              <w:rPr>
                <w:sz w:val="20"/>
                <w:szCs w:val="20"/>
                <w:highlight w:val="yellow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388F">
              <w:rPr>
                <w:sz w:val="20"/>
                <w:szCs w:val="20"/>
                <w:highlight w:val="yellow"/>
              </w:rPr>
              <w:instrText xml:space="preserve"> FORMCHECKBOX </w:instrText>
            </w:r>
            <w:r w:rsidRPr="00F9388F">
              <w:rPr>
                <w:sz w:val="20"/>
                <w:szCs w:val="20"/>
                <w:highlight w:val="yellow"/>
              </w:rPr>
            </w:r>
            <w:r w:rsidRPr="00F9388F">
              <w:rPr>
                <w:sz w:val="20"/>
                <w:szCs w:val="20"/>
                <w:highlight w:val="yellow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Yes       </w:t>
            </w:r>
          </w:p>
          <w:p w14:paraId="0F522E2B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71937">
              <w:rPr>
                <w:sz w:val="20"/>
                <w:szCs w:val="20"/>
              </w:rPr>
              <w:instrText xml:space="preserve"> FORMCHECKBOX </w:instrText>
            </w:r>
            <w:r w:rsidRPr="00271937">
              <w:rPr>
                <w:sz w:val="20"/>
                <w:szCs w:val="20"/>
              </w:rPr>
            </w:r>
            <w:r w:rsidRPr="00271937">
              <w:rPr>
                <w:sz w:val="20"/>
                <w:szCs w:val="20"/>
              </w:rPr>
              <w:fldChar w:fldCharType="end"/>
            </w:r>
            <w:r w:rsidRPr="00271937">
              <w:rPr>
                <w:sz w:val="20"/>
                <w:szCs w:val="20"/>
              </w:rPr>
              <w:t xml:space="preserve">  No</w:t>
            </w:r>
          </w:p>
          <w:p w14:paraId="5EC1E822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If yes, </w:t>
            </w:r>
            <w:r>
              <w:rPr>
                <w:sz w:val="20"/>
                <w:szCs w:val="20"/>
              </w:rPr>
              <w:t>what happened and are they reoccurring?</w:t>
            </w:r>
          </w:p>
          <w:p w14:paraId="4FF34940" w14:textId="50ED3FAD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 w:rsidRPr="00271937">
              <w:rPr>
                <w:sz w:val="20"/>
                <w:szCs w:val="20"/>
              </w:rPr>
              <w:t xml:space="preserve"> </w:t>
            </w:r>
            <w:r w:rsidR="00F9388F">
              <w:rPr>
                <w:sz w:val="20"/>
                <w:szCs w:val="20"/>
              </w:rPr>
              <w:t>Shoulder, it has occurred more than once</w:t>
            </w:r>
          </w:p>
          <w:p w14:paraId="434E017A" w14:textId="77777777" w:rsidR="005C35E3" w:rsidRPr="00271937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  <w:tr w:rsidR="005C35E3" w:rsidRPr="00271937" w14:paraId="285B8C7F" w14:textId="77777777" w:rsidTr="00AC6E84">
        <w:trPr>
          <w:trHeight w:val="390"/>
        </w:trPr>
        <w:tc>
          <w:tcPr>
            <w:tcW w:w="4325" w:type="dxa"/>
          </w:tcPr>
          <w:p w14:paraId="44B19F50" w14:textId="77777777" w:rsidR="005C35E3" w:rsidRDefault="005C35E3" w:rsidP="00B20F45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stretch before and after your workouts?</w:t>
            </w:r>
          </w:p>
        </w:tc>
        <w:tc>
          <w:tcPr>
            <w:tcW w:w="4315" w:type="dxa"/>
            <w:shd w:val="clear" w:color="auto" w:fill="auto"/>
          </w:tcPr>
          <w:p w14:paraId="6D39A0DE" w14:textId="6E6FFF54" w:rsidR="005C35E3" w:rsidRDefault="00F9388F" w:rsidP="005C35E3">
            <w:pPr>
              <w:pStyle w:val="BodyText"/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Yes, most of the time</w:t>
            </w:r>
            <w:bookmarkStart w:id="7" w:name="_GoBack"/>
            <w:bookmarkEnd w:id="7"/>
          </w:p>
          <w:p w14:paraId="56DD5890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049B6628" w14:textId="77777777" w:rsidR="005C35E3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</w:p>
          <w:p w14:paraId="58AAB7D7" w14:textId="77777777" w:rsidR="005C35E3" w:rsidRPr="00271937" w:rsidRDefault="005C35E3" w:rsidP="005C35E3">
            <w:pPr>
              <w:pStyle w:val="BodyText"/>
              <w:spacing w:before="120"/>
              <w:rPr>
                <w:sz w:val="20"/>
                <w:szCs w:val="20"/>
              </w:rPr>
            </w:pPr>
          </w:p>
        </w:tc>
      </w:tr>
    </w:tbl>
    <w:p w14:paraId="778562F7" w14:textId="0786D964" w:rsidR="00F92D25" w:rsidRPr="00F92D25" w:rsidRDefault="00F92D25" w:rsidP="00CD079C">
      <w:pPr>
        <w:pStyle w:val="Title"/>
      </w:pPr>
    </w:p>
    <w:sectPr w:rsidR="00F92D25" w:rsidRPr="00F92D25" w:rsidSect="00CD079C">
      <w:footerReference w:type="default" r:id="rId9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C5717" w14:textId="77777777" w:rsidR="000D3F0E" w:rsidRDefault="000D3F0E" w:rsidP="00575613">
      <w:pPr>
        <w:pStyle w:val="BodyText"/>
      </w:pPr>
      <w:r>
        <w:separator/>
      </w:r>
    </w:p>
  </w:endnote>
  <w:endnote w:type="continuationSeparator" w:id="0">
    <w:p w14:paraId="7FFBE4D9" w14:textId="77777777" w:rsidR="000D3F0E" w:rsidRDefault="000D3F0E" w:rsidP="00575613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D121F" w14:textId="77777777" w:rsidR="000D3F0E" w:rsidRPr="006B45C4" w:rsidRDefault="000D3F0E">
    <w:pPr>
      <w:pStyle w:val="Footer"/>
      <w:rPr>
        <w:sz w:val="18"/>
        <w:szCs w:val="18"/>
      </w:rPr>
    </w:pPr>
    <w:r w:rsidRPr="006B45C4">
      <w:rPr>
        <w:sz w:val="18"/>
        <w:szCs w:val="18"/>
      </w:rPr>
      <w:t>TAP for Business-to-Consumer Marketing</w:t>
    </w:r>
    <w:r w:rsidRPr="006B45C4">
      <w:rPr>
        <w:sz w:val="18"/>
        <w:szCs w:val="18"/>
      </w:rPr>
      <w:tab/>
    </w:r>
    <w:r w:rsidRPr="006B45C4">
      <w:rPr>
        <w:sz w:val="18"/>
        <w:szCs w:val="18"/>
      </w:rPr>
      <w:tab/>
      <w:t xml:space="preserve">Printed on </w:t>
    </w:r>
    <w:r w:rsidRPr="006B45C4">
      <w:rPr>
        <w:sz w:val="18"/>
        <w:szCs w:val="18"/>
      </w:rPr>
      <w:fldChar w:fldCharType="begin"/>
    </w:r>
    <w:r w:rsidRPr="006B45C4">
      <w:rPr>
        <w:sz w:val="18"/>
        <w:szCs w:val="18"/>
      </w:rPr>
      <w:instrText xml:space="preserve"> DATE \@ "M/d/yyyy" </w:instrText>
    </w:r>
    <w:r w:rsidRPr="006B45C4">
      <w:rPr>
        <w:sz w:val="18"/>
        <w:szCs w:val="18"/>
      </w:rPr>
      <w:fldChar w:fldCharType="separate"/>
    </w:r>
    <w:r w:rsidR="00F9388F">
      <w:rPr>
        <w:noProof/>
        <w:sz w:val="18"/>
        <w:szCs w:val="18"/>
      </w:rPr>
      <w:t>8/26/2014</w:t>
    </w:r>
    <w:r w:rsidRPr="006B45C4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210BF0" w14:textId="77777777" w:rsidR="000D3F0E" w:rsidRDefault="000D3F0E" w:rsidP="00575613">
      <w:pPr>
        <w:pStyle w:val="BodyText"/>
      </w:pPr>
      <w:r>
        <w:separator/>
      </w:r>
    </w:p>
  </w:footnote>
  <w:footnote w:type="continuationSeparator" w:id="0">
    <w:p w14:paraId="51A1DF19" w14:textId="77777777" w:rsidR="000D3F0E" w:rsidRDefault="000D3F0E" w:rsidP="00575613">
      <w:pPr>
        <w:pStyle w:val="Body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0D0A5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8D6AD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70C3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1D4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1AC36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0803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04D0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BE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C071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246B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4B04EFD"/>
    <w:multiLevelType w:val="hybridMultilevel"/>
    <w:tmpl w:val="F99C79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8"/>
    <w:lvlOverride w:ilvl="0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84"/>
    <w:rsid w:val="00031430"/>
    <w:rsid w:val="00043526"/>
    <w:rsid w:val="00044C27"/>
    <w:rsid w:val="00053C16"/>
    <w:rsid w:val="00070034"/>
    <w:rsid w:val="000702A7"/>
    <w:rsid w:val="000A39C8"/>
    <w:rsid w:val="000D3F0E"/>
    <w:rsid w:val="000D4BB1"/>
    <w:rsid w:val="000E5E06"/>
    <w:rsid w:val="000E66B5"/>
    <w:rsid w:val="0010235D"/>
    <w:rsid w:val="001354CA"/>
    <w:rsid w:val="00165245"/>
    <w:rsid w:val="001B4A5D"/>
    <w:rsid w:val="002178E3"/>
    <w:rsid w:val="002205CA"/>
    <w:rsid w:val="00220B37"/>
    <w:rsid w:val="00271937"/>
    <w:rsid w:val="002A6379"/>
    <w:rsid w:val="002B1FA0"/>
    <w:rsid w:val="002D06EC"/>
    <w:rsid w:val="002F02C7"/>
    <w:rsid w:val="00302261"/>
    <w:rsid w:val="0035407C"/>
    <w:rsid w:val="003744BE"/>
    <w:rsid w:val="003A068C"/>
    <w:rsid w:val="00400D7E"/>
    <w:rsid w:val="004151E8"/>
    <w:rsid w:val="00454F0E"/>
    <w:rsid w:val="004A76BE"/>
    <w:rsid w:val="004C6451"/>
    <w:rsid w:val="004D0594"/>
    <w:rsid w:val="004D0DEE"/>
    <w:rsid w:val="004F6EE7"/>
    <w:rsid w:val="00505DE3"/>
    <w:rsid w:val="00514BC1"/>
    <w:rsid w:val="00557049"/>
    <w:rsid w:val="0056710E"/>
    <w:rsid w:val="00575613"/>
    <w:rsid w:val="005771F3"/>
    <w:rsid w:val="005B0803"/>
    <w:rsid w:val="005C35E3"/>
    <w:rsid w:val="005D57A7"/>
    <w:rsid w:val="005D753A"/>
    <w:rsid w:val="00612A1D"/>
    <w:rsid w:val="006179C3"/>
    <w:rsid w:val="00633BA5"/>
    <w:rsid w:val="006B45C4"/>
    <w:rsid w:val="006D7F41"/>
    <w:rsid w:val="006F34EC"/>
    <w:rsid w:val="00716D6F"/>
    <w:rsid w:val="0077516A"/>
    <w:rsid w:val="007852A9"/>
    <w:rsid w:val="007F0FC1"/>
    <w:rsid w:val="00867C51"/>
    <w:rsid w:val="008741D7"/>
    <w:rsid w:val="008B7E62"/>
    <w:rsid w:val="008D0CD5"/>
    <w:rsid w:val="008D632C"/>
    <w:rsid w:val="008F7350"/>
    <w:rsid w:val="0091788E"/>
    <w:rsid w:val="00922B7B"/>
    <w:rsid w:val="00951402"/>
    <w:rsid w:val="0096344E"/>
    <w:rsid w:val="009774D0"/>
    <w:rsid w:val="00992532"/>
    <w:rsid w:val="0099581A"/>
    <w:rsid w:val="009C02C8"/>
    <w:rsid w:val="009D769A"/>
    <w:rsid w:val="009E4035"/>
    <w:rsid w:val="009F39F8"/>
    <w:rsid w:val="00A106A3"/>
    <w:rsid w:val="00A23FF0"/>
    <w:rsid w:val="00A6587C"/>
    <w:rsid w:val="00A7144A"/>
    <w:rsid w:val="00A90320"/>
    <w:rsid w:val="00AA672A"/>
    <w:rsid w:val="00AC28B5"/>
    <w:rsid w:val="00AC6E84"/>
    <w:rsid w:val="00AD77EC"/>
    <w:rsid w:val="00B005D3"/>
    <w:rsid w:val="00B20F45"/>
    <w:rsid w:val="00B222A1"/>
    <w:rsid w:val="00B519A3"/>
    <w:rsid w:val="00B6797F"/>
    <w:rsid w:val="00B8467A"/>
    <w:rsid w:val="00BA231C"/>
    <w:rsid w:val="00BA328F"/>
    <w:rsid w:val="00BA5887"/>
    <w:rsid w:val="00BE464D"/>
    <w:rsid w:val="00BF1756"/>
    <w:rsid w:val="00C15673"/>
    <w:rsid w:val="00C44133"/>
    <w:rsid w:val="00CB1829"/>
    <w:rsid w:val="00CC4E92"/>
    <w:rsid w:val="00CC6ED0"/>
    <w:rsid w:val="00CD079C"/>
    <w:rsid w:val="00CE0170"/>
    <w:rsid w:val="00D037A8"/>
    <w:rsid w:val="00D22BD3"/>
    <w:rsid w:val="00D64939"/>
    <w:rsid w:val="00D73B70"/>
    <w:rsid w:val="00D81460"/>
    <w:rsid w:val="00D92D45"/>
    <w:rsid w:val="00DA169A"/>
    <w:rsid w:val="00DB1512"/>
    <w:rsid w:val="00E364A8"/>
    <w:rsid w:val="00E65DDB"/>
    <w:rsid w:val="00E87CED"/>
    <w:rsid w:val="00E9059C"/>
    <w:rsid w:val="00E91888"/>
    <w:rsid w:val="00EF42E5"/>
    <w:rsid w:val="00F1200D"/>
    <w:rsid w:val="00F45801"/>
    <w:rsid w:val="00F57E18"/>
    <w:rsid w:val="00F92D25"/>
    <w:rsid w:val="00F9388F"/>
    <w:rsid w:val="00FE0DE4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A8F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67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70034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0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33BA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33BA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BodyText"/>
    <w:rsid w:val="00A90320"/>
    <w:pPr>
      <w:numPr>
        <w:numId w:val="13"/>
      </w:numPr>
    </w:pPr>
  </w:style>
  <w:style w:type="paragraph" w:styleId="BodyText">
    <w:name w:val="Body Text"/>
    <w:basedOn w:val="Normal"/>
    <w:rsid w:val="00B005D3"/>
    <w:pPr>
      <w:spacing w:after="120"/>
    </w:pPr>
    <w:rPr>
      <w:rFonts w:ascii="Trebuchet MS" w:hAnsi="Trebuchet MS"/>
      <w:sz w:val="21"/>
      <w:szCs w:val="21"/>
    </w:rPr>
  </w:style>
  <w:style w:type="table" w:styleId="TableGrid">
    <w:name w:val="Table Grid"/>
    <w:basedOn w:val="TableNormal"/>
    <w:rsid w:val="00AD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2">
    <w:name w:val="Table Simple 2"/>
    <w:basedOn w:val="TableNormal"/>
    <w:rsid w:val="00AD77E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AD77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AD77E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AD77E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16D6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16D6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16D6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16D6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16D6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16D6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16D6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BodyText"/>
    <w:rsid w:val="00CC4E92"/>
    <w:pPr>
      <w:ind w:left="360"/>
    </w:pPr>
  </w:style>
  <w:style w:type="paragraph" w:styleId="BodyTextFirstIndent2">
    <w:name w:val="Body Text First Indent 2"/>
    <w:basedOn w:val="BodyText"/>
    <w:rsid w:val="00CC4E92"/>
    <w:pPr>
      <w:ind w:firstLine="210"/>
    </w:pPr>
  </w:style>
  <w:style w:type="paragraph" w:styleId="Header">
    <w:name w:val="header"/>
    <w:basedOn w:val="Normal"/>
    <w:rsid w:val="00044C27"/>
    <w:pPr>
      <w:tabs>
        <w:tab w:val="center" w:pos="4320"/>
        <w:tab w:val="right" w:pos="8640"/>
      </w:tabs>
    </w:pPr>
  </w:style>
  <w:style w:type="paragraph" w:styleId="Footer">
    <w:name w:val="footer"/>
    <w:basedOn w:val="BodyText"/>
    <w:rsid w:val="00044C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4C27"/>
  </w:style>
  <w:style w:type="paragraph" w:styleId="BalloonText">
    <w:name w:val="Balloon Text"/>
    <w:basedOn w:val="Normal"/>
    <w:semiHidden/>
    <w:rsid w:val="004C64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12A1D"/>
    <w:rPr>
      <w:sz w:val="16"/>
      <w:szCs w:val="16"/>
    </w:rPr>
  </w:style>
  <w:style w:type="paragraph" w:styleId="CommentText">
    <w:name w:val="annotation text"/>
    <w:basedOn w:val="Normal"/>
    <w:semiHidden/>
    <w:rsid w:val="00612A1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12A1D"/>
    <w:rPr>
      <w:b/>
      <w:bCs/>
    </w:rPr>
  </w:style>
  <w:style w:type="paragraph" w:styleId="Title">
    <w:name w:val="Title"/>
    <w:next w:val="Normal"/>
    <w:qFormat/>
    <w:rsid w:val="00070034"/>
    <w:rPr>
      <w:rFonts w:ascii="Verdana" w:hAnsi="Verdana"/>
      <w:b/>
      <w:color w:val="000000"/>
      <w:kern w:val="24"/>
      <w:sz w:val="36"/>
      <w:szCs w:val="36"/>
      <w:lang w:val="en-US" w:eastAsia="en-US"/>
    </w:rPr>
  </w:style>
  <w:style w:type="table" w:styleId="TableClassic2">
    <w:name w:val="Table Classic 2"/>
    <w:basedOn w:val="TableNormal"/>
    <w:rsid w:val="00C4413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4413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67C5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70034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0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633BA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33BA5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BodyText"/>
    <w:rsid w:val="00A90320"/>
    <w:pPr>
      <w:numPr>
        <w:numId w:val="13"/>
      </w:numPr>
    </w:pPr>
  </w:style>
  <w:style w:type="paragraph" w:styleId="BodyText">
    <w:name w:val="Body Text"/>
    <w:basedOn w:val="Normal"/>
    <w:rsid w:val="00B005D3"/>
    <w:pPr>
      <w:spacing w:after="120"/>
    </w:pPr>
    <w:rPr>
      <w:rFonts w:ascii="Trebuchet MS" w:hAnsi="Trebuchet MS"/>
      <w:sz w:val="21"/>
      <w:szCs w:val="21"/>
    </w:rPr>
  </w:style>
  <w:style w:type="table" w:styleId="TableGrid">
    <w:name w:val="Table Grid"/>
    <w:basedOn w:val="TableNormal"/>
    <w:rsid w:val="00AD77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2">
    <w:name w:val="Table Simple 2"/>
    <w:basedOn w:val="TableNormal"/>
    <w:rsid w:val="00AD77E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AD77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AD77E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AD77E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16D6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16D6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16D6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16D6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16D6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16D6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16D6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BodyText"/>
    <w:rsid w:val="00CC4E92"/>
    <w:pPr>
      <w:ind w:left="360"/>
    </w:pPr>
  </w:style>
  <w:style w:type="paragraph" w:styleId="BodyTextFirstIndent2">
    <w:name w:val="Body Text First Indent 2"/>
    <w:basedOn w:val="BodyText"/>
    <w:rsid w:val="00CC4E92"/>
    <w:pPr>
      <w:ind w:firstLine="210"/>
    </w:pPr>
  </w:style>
  <w:style w:type="paragraph" w:styleId="Header">
    <w:name w:val="header"/>
    <w:basedOn w:val="Normal"/>
    <w:rsid w:val="00044C27"/>
    <w:pPr>
      <w:tabs>
        <w:tab w:val="center" w:pos="4320"/>
        <w:tab w:val="right" w:pos="8640"/>
      </w:tabs>
    </w:pPr>
  </w:style>
  <w:style w:type="paragraph" w:styleId="Footer">
    <w:name w:val="footer"/>
    <w:basedOn w:val="BodyText"/>
    <w:rsid w:val="00044C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4C27"/>
  </w:style>
  <w:style w:type="paragraph" w:styleId="BalloonText">
    <w:name w:val="Balloon Text"/>
    <w:basedOn w:val="Normal"/>
    <w:semiHidden/>
    <w:rsid w:val="004C64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12A1D"/>
    <w:rPr>
      <w:sz w:val="16"/>
      <w:szCs w:val="16"/>
    </w:rPr>
  </w:style>
  <w:style w:type="paragraph" w:styleId="CommentText">
    <w:name w:val="annotation text"/>
    <w:basedOn w:val="Normal"/>
    <w:semiHidden/>
    <w:rsid w:val="00612A1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12A1D"/>
    <w:rPr>
      <w:b/>
      <w:bCs/>
    </w:rPr>
  </w:style>
  <w:style w:type="paragraph" w:styleId="Title">
    <w:name w:val="Title"/>
    <w:next w:val="Normal"/>
    <w:qFormat/>
    <w:rsid w:val="00070034"/>
    <w:rPr>
      <w:rFonts w:ascii="Verdana" w:hAnsi="Verdana"/>
      <w:b/>
      <w:color w:val="000000"/>
      <w:kern w:val="24"/>
      <w:sz w:val="36"/>
      <w:szCs w:val="36"/>
      <w:lang w:val="en-US" w:eastAsia="en-US"/>
    </w:rPr>
  </w:style>
  <w:style w:type="table" w:styleId="TableClassic2">
    <w:name w:val="Table Classic 2"/>
    <w:basedOn w:val="TableNormal"/>
    <w:rsid w:val="00C4413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4413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-mocuser\AppData\Roaming\Microsoft\Templates\TAP%20for%20business-to-consumer%20marke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717659-F092-8D4F-96EA-6954F713F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\Users\lab-mocuser\AppData\Roaming\Microsoft\Templates\TAP for business-to-consumer marketing.dot</Template>
  <TotalTime>68</TotalTime>
  <Pages>2</Pages>
  <Words>227</Words>
  <Characters>1299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S&amp;T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Frankie Ferraioli</cp:lastModifiedBy>
  <cp:revision>7</cp:revision>
  <cp:lastPrinted>2004-07-16T05:12:00Z</cp:lastPrinted>
  <dcterms:created xsi:type="dcterms:W3CDTF">2014-08-18T01:46:00Z</dcterms:created>
  <dcterms:modified xsi:type="dcterms:W3CDTF">2014-08-26T12:39:00Z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TC011424151033</vt:lpwstr>
  </property>
</Properties>
</file>