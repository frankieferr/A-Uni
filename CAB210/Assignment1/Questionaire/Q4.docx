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61EDF" w14:textId="77777777" w:rsidR="00922B7B" w:rsidRPr="00505DE3" w:rsidRDefault="00AC6E84" w:rsidP="00AC6E84">
      <w:pPr>
        <w:pStyle w:val="Title"/>
        <w:rPr>
          <w:rFonts w:ascii="Trebuchet MS" w:hAnsi="Trebuchet MS"/>
          <w:b w:val="0"/>
          <w:sz w:val="32"/>
          <w:szCs w:val="32"/>
        </w:rPr>
      </w:pPr>
      <w:r>
        <w:rPr>
          <w:rFonts w:ascii="Trebuchet MS" w:hAnsi="Trebuchet MS"/>
        </w:rPr>
        <w:t>GYM students</w:t>
      </w:r>
      <w:r w:rsidR="00BE464D" w:rsidRPr="00505DE3">
        <w:rPr>
          <w:rFonts w:ascii="Trebuchet MS" w:hAnsi="Trebuchet MS"/>
        </w:rPr>
        <w:t xml:space="preserve"> </w:t>
      </w:r>
      <w:r w:rsidR="00505DE3" w:rsidRPr="00505DE3">
        <w:rPr>
          <w:rFonts w:ascii="Trebuchet MS" w:hAnsi="Trebuchet MS"/>
        </w:rPr>
        <w:br/>
      </w:r>
      <w:r>
        <w:rPr>
          <w:rFonts w:ascii="Trebuchet MS" w:hAnsi="Trebuchet MS"/>
          <w:b w:val="0"/>
          <w:sz w:val="32"/>
          <w:szCs w:val="32"/>
        </w:rPr>
        <w:t>for Development and injury prevention</w:t>
      </w:r>
    </w:p>
    <w:p w14:paraId="126B3964" w14:textId="77777777" w:rsidR="00867C51" w:rsidRDefault="00C44133" w:rsidP="00D64939">
      <w:pPr>
        <w:pStyle w:val="Heading2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329491" wp14:editId="567A5BD0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486400" cy="0"/>
                <wp:effectExtent l="9525" t="13970" r="9525" b="14605"/>
                <wp:wrapSquare wrapText="bothSides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5pt" to="6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au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" strokeweight="1pt">
                <w10:wrap type="square"/>
              </v:line>
            </w:pict>
          </mc:Fallback>
        </mc:AlternateContent>
      </w:r>
      <w:r w:rsidR="005C35E3">
        <w:rPr>
          <w:rFonts w:ascii="Trebuchet MS" w:hAnsi="Trebuchet MS"/>
          <w:sz w:val="26"/>
          <w:szCs w:val="26"/>
        </w:rPr>
        <w:t xml:space="preserve">Questionnaire 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5C35E3" w:rsidRPr="00271937" w14:paraId="75422931" w14:textId="77777777" w:rsidTr="000D3F0E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368565C7" w14:textId="77777777" w:rsidR="005C35E3" w:rsidRPr="00271937" w:rsidRDefault="005C35E3" w:rsidP="000D3F0E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>Demographics information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69E62D4" w14:textId="77777777" w:rsidR="005C35E3" w:rsidRPr="00271937" w:rsidRDefault="005C35E3" w:rsidP="000D3F0E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5C35E3" w:rsidRPr="00271937" w14:paraId="161B6C44" w14:textId="77777777" w:rsidTr="000D3F0E">
        <w:tc>
          <w:tcPr>
            <w:tcW w:w="4325" w:type="dxa"/>
          </w:tcPr>
          <w:p w14:paraId="0633364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Location:</w:t>
            </w:r>
          </w:p>
        </w:tc>
        <w:tc>
          <w:tcPr>
            <w:tcW w:w="4315" w:type="dxa"/>
          </w:tcPr>
          <w:p w14:paraId="75B56CBF" w14:textId="58D55A71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68009C">
              <w:rPr>
                <w:rFonts w:cs="Trebuchet MS"/>
                <w:noProof/>
                <w:sz w:val="20"/>
                <w:szCs w:val="20"/>
              </w:rPr>
              <w:t>Jetts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  <w:p w14:paraId="4C19D55F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6D097290" w14:textId="77777777" w:rsidTr="000D3F0E">
        <w:tc>
          <w:tcPr>
            <w:tcW w:w="4325" w:type="dxa"/>
          </w:tcPr>
          <w:p w14:paraId="35151C8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Male or female:</w:t>
            </w:r>
          </w:p>
        </w:tc>
        <w:tc>
          <w:tcPr>
            <w:tcW w:w="4315" w:type="dxa"/>
          </w:tcPr>
          <w:p w14:paraId="05F37CB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68009C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009C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68009C">
              <w:rPr>
                <w:sz w:val="20"/>
                <w:szCs w:val="20"/>
                <w:highlight w:val="yellow"/>
              </w:rPr>
            </w:r>
            <w:r w:rsidRPr="0068009C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Male</w:t>
            </w:r>
          </w:p>
          <w:p w14:paraId="6904825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Female</w:t>
            </w:r>
          </w:p>
        </w:tc>
      </w:tr>
      <w:tr w:rsidR="005C35E3" w:rsidRPr="00271937" w14:paraId="3D21A437" w14:textId="77777777" w:rsidTr="000D3F0E">
        <w:tc>
          <w:tcPr>
            <w:tcW w:w="4325" w:type="dxa"/>
          </w:tcPr>
          <w:p w14:paraId="1E7CDD2D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Age:</w:t>
            </w:r>
          </w:p>
        </w:tc>
        <w:tc>
          <w:tcPr>
            <w:tcW w:w="4315" w:type="dxa"/>
          </w:tcPr>
          <w:p w14:paraId="373DB95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&lt; 25</w:t>
            </w:r>
          </w:p>
          <w:p w14:paraId="55FB84E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25—30</w:t>
            </w:r>
          </w:p>
          <w:p w14:paraId="2D26BDB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68009C">
              <w:rPr>
                <w:sz w:val="20"/>
                <w:szCs w:val="20"/>
                <w:highlight w:val="yellow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009C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68009C">
              <w:rPr>
                <w:sz w:val="20"/>
                <w:szCs w:val="20"/>
                <w:highlight w:val="yellow"/>
              </w:rPr>
            </w:r>
            <w:r w:rsidRPr="0068009C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31—40</w:t>
            </w:r>
          </w:p>
          <w:p w14:paraId="424975A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41—50</w:t>
            </w:r>
          </w:p>
          <w:p w14:paraId="1733E695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&gt; 50</w:t>
            </w:r>
          </w:p>
        </w:tc>
      </w:tr>
      <w:tr w:rsidR="005C35E3" w:rsidRPr="00271937" w14:paraId="5A98572A" w14:textId="77777777" w:rsidTr="000D3F0E">
        <w:tc>
          <w:tcPr>
            <w:tcW w:w="4325" w:type="dxa"/>
          </w:tcPr>
          <w:p w14:paraId="4EA5B3C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Nationality:</w:t>
            </w:r>
          </w:p>
        </w:tc>
        <w:tc>
          <w:tcPr>
            <w:tcW w:w="4315" w:type="dxa"/>
          </w:tcPr>
          <w:p w14:paraId="45EE1B41" w14:textId="0BFB8F9C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68009C">
              <w:rPr>
                <w:rFonts w:cs="Trebuchet MS"/>
                <w:noProof/>
                <w:sz w:val="20"/>
                <w:szCs w:val="20"/>
              </w:rPr>
              <w:t>Australian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</w:tc>
      </w:tr>
      <w:tr w:rsidR="005C35E3" w:rsidRPr="00271937" w14:paraId="3BD6FE80" w14:textId="77777777" w:rsidTr="000D3F0E">
        <w:tc>
          <w:tcPr>
            <w:tcW w:w="4325" w:type="dxa"/>
          </w:tcPr>
          <w:p w14:paraId="2154DC3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(how long have you been going gym)</w:t>
            </w:r>
          </w:p>
        </w:tc>
        <w:tc>
          <w:tcPr>
            <w:tcW w:w="4315" w:type="dxa"/>
          </w:tcPr>
          <w:p w14:paraId="4F904042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68009C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009C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68009C">
              <w:rPr>
                <w:sz w:val="20"/>
                <w:szCs w:val="20"/>
                <w:highlight w:val="yellow"/>
              </w:rPr>
            </w:r>
            <w:r w:rsidRPr="0068009C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Less than </w:t>
            </w:r>
            <w:r>
              <w:rPr>
                <w:sz w:val="20"/>
                <w:szCs w:val="20"/>
              </w:rPr>
              <w:t>a month</w:t>
            </w:r>
          </w:p>
          <w:p w14:paraId="6BFDF280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1-6 months</w:t>
            </w:r>
          </w:p>
          <w:p w14:paraId="084D0021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 year</w:t>
            </w:r>
          </w:p>
          <w:p w14:paraId="0D0AAD8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 years</w:t>
            </w:r>
          </w:p>
          <w:p w14:paraId="6DB109E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3 years +</w:t>
            </w:r>
          </w:p>
        </w:tc>
      </w:tr>
    </w:tbl>
    <w:p w14:paraId="41EE44E6" w14:textId="77777777" w:rsidR="005C35E3" w:rsidRDefault="005C35E3" w:rsidP="005C35E3"/>
    <w:p w14:paraId="6CD60192" w14:textId="77777777" w:rsidR="005C35E3" w:rsidRDefault="005C35E3" w:rsidP="005C35E3"/>
    <w:p w14:paraId="69072BF5" w14:textId="77777777" w:rsidR="005C35E3" w:rsidRPr="005C35E3" w:rsidRDefault="005C35E3" w:rsidP="005C35E3"/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E9059C" w:rsidRPr="00271937" w14:paraId="0A95DB3B" w14:textId="77777777" w:rsidTr="00AC6E84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532E41D3" w14:textId="77777777" w:rsidR="00E9059C" w:rsidRPr="00271937" w:rsidRDefault="00E9059C" w:rsidP="000E5E06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 xml:space="preserve">Usage </w:t>
            </w:r>
            <w:r w:rsidR="004C6451" w:rsidRPr="00271937">
              <w:rPr>
                <w:rFonts w:ascii="Trebuchet MS" w:hAnsi="Trebuchet MS"/>
                <w:sz w:val="22"/>
                <w:szCs w:val="22"/>
              </w:rPr>
              <w:t>i</w:t>
            </w:r>
            <w:r w:rsidRPr="00271937">
              <w:rPr>
                <w:rFonts w:ascii="Trebuchet MS" w:hAnsi="Trebuchet MS"/>
                <w:sz w:val="22"/>
                <w:szCs w:val="22"/>
              </w:rPr>
              <w:t>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0A0241B" w14:textId="77777777" w:rsidR="00E9059C" w:rsidRPr="00271937" w:rsidRDefault="00E9059C" w:rsidP="000E5E0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C15673" w:rsidRPr="00271937" w14:paraId="30E1598F" w14:textId="77777777" w:rsidTr="00AC6E84">
        <w:tc>
          <w:tcPr>
            <w:tcW w:w="4325" w:type="dxa"/>
          </w:tcPr>
          <w:p w14:paraId="32081B7C" w14:textId="77777777" w:rsidR="00220B37" w:rsidRPr="00271937" w:rsidRDefault="00AC6E84" w:rsidP="000D4BB1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train by yourself or with others?</w:t>
            </w:r>
          </w:p>
        </w:tc>
        <w:bookmarkStart w:id="0" w:name="Check1"/>
        <w:tc>
          <w:tcPr>
            <w:tcW w:w="4315" w:type="dxa"/>
          </w:tcPr>
          <w:p w14:paraId="7C132E99" w14:textId="77777777" w:rsidR="00C15673" w:rsidRPr="00271937" w:rsidRDefault="006B45C4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68009C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009C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68009C">
              <w:rPr>
                <w:sz w:val="20"/>
                <w:szCs w:val="20"/>
                <w:highlight w:val="yellow"/>
              </w:rPr>
            </w:r>
            <w:r w:rsidRPr="0068009C">
              <w:rPr>
                <w:sz w:val="20"/>
                <w:szCs w:val="20"/>
                <w:highlight w:val="yellow"/>
              </w:rPr>
              <w:fldChar w:fldCharType="end"/>
            </w:r>
            <w:bookmarkEnd w:id="0"/>
            <w:r w:rsidR="00CC6ED0"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Yourself</w:t>
            </w:r>
          </w:p>
          <w:p w14:paraId="06EF9986" w14:textId="77777777" w:rsidR="00CC6ED0" w:rsidRPr="00271937" w:rsidRDefault="00CC6ED0" w:rsidP="00AC6E84">
            <w:pPr>
              <w:pStyle w:val="BodyText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1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others</w:t>
            </w:r>
          </w:p>
        </w:tc>
      </w:tr>
      <w:tr w:rsidR="00C15673" w:rsidRPr="00271937" w14:paraId="046C0788" w14:textId="77777777" w:rsidTr="00AC6E84">
        <w:tc>
          <w:tcPr>
            <w:tcW w:w="4325" w:type="dxa"/>
          </w:tcPr>
          <w:p w14:paraId="50359F69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What’s your motive to go GYM?</w:t>
            </w:r>
          </w:p>
        </w:tc>
        <w:tc>
          <w:tcPr>
            <w:tcW w:w="4315" w:type="dxa"/>
          </w:tcPr>
          <w:p w14:paraId="34315E87" w14:textId="4CC11AB4" w:rsidR="00CC6ED0" w:rsidRDefault="0068009C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Lose weight and gain muscle</w:t>
            </w:r>
          </w:p>
          <w:p w14:paraId="650443A6" w14:textId="77777777" w:rsidR="00AC6E84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6FA412A4" w14:textId="77777777" w:rsidR="00AC6E84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113608CB" w14:textId="77777777" w:rsidTr="00AC6E84">
        <w:tc>
          <w:tcPr>
            <w:tcW w:w="4325" w:type="dxa"/>
          </w:tcPr>
          <w:p w14:paraId="3F6999E3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take any form of Dietary enhancements on listed days?</w:t>
            </w:r>
          </w:p>
        </w:tc>
        <w:tc>
          <w:tcPr>
            <w:tcW w:w="4315" w:type="dxa"/>
          </w:tcPr>
          <w:p w14:paraId="51417D1E" w14:textId="77777777" w:rsidR="00C15673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2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Yes</w:t>
            </w:r>
          </w:p>
          <w:p w14:paraId="5869D811" w14:textId="77777777" w:rsidR="00220B37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68009C">
              <w:rPr>
                <w:sz w:val="20"/>
                <w:szCs w:val="20"/>
                <w:highlight w:val="yell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68009C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68009C">
              <w:rPr>
                <w:sz w:val="20"/>
                <w:szCs w:val="20"/>
                <w:highlight w:val="yellow"/>
              </w:rPr>
            </w:r>
            <w:r w:rsidRPr="0068009C">
              <w:rPr>
                <w:sz w:val="20"/>
                <w:szCs w:val="20"/>
                <w:highlight w:val="yellow"/>
              </w:rPr>
              <w:fldChar w:fldCharType="end"/>
            </w:r>
            <w:bookmarkEnd w:id="3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No</w:t>
            </w:r>
          </w:p>
          <w:p w14:paraId="6F92DACA" w14:textId="77777777" w:rsidR="00220B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 specify which dietary enhancements:</w:t>
            </w:r>
          </w:p>
          <w:p w14:paraId="6FE076AF" w14:textId="77777777" w:rsidR="00AC6E84" w:rsidRPr="00271937" w:rsidRDefault="00AC6E84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5C002EB1" w14:textId="77777777" w:rsidTr="00AC6E84">
        <w:tc>
          <w:tcPr>
            <w:tcW w:w="4325" w:type="dxa"/>
          </w:tcPr>
          <w:p w14:paraId="60FC18E7" w14:textId="77777777" w:rsidR="00C15673" w:rsidRPr="00271937" w:rsidRDefault="001354CA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Parts of the body do you work out throughout the week?</w:t>
            </w:r>
          </w:p>
        </w:tc>
        <w:tc>
          <w:tcPr>
            <w:tcW w:w="4315" w:type="dxa"/>
          </w:tcPr>
          <w:p w14:paraId="425448DC" w14:textId="272A4CB9" w:rsidR="0035407C" w:rsidRDefault="0068009C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Abs, Chest, Back</w:t>
            </w:r>
          </w:p>
          <w:p w14:paraId="367BEBD3" w14:textId="77777777" w:rsidR="005C35E3" w:rsidRDefault="005C35E3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B12D791" w14:textId="77777777" w:rsidR="001354CA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2CE4AE51" w14:textId="77777777" w:rsidR="001354CA" w:rsidRPr="00271937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4151E8" w:rsidRPr="00271937" w14:paraId="7596FD74" w14:textId="77777777" w:rsidTr="00AC6E84">
        <w:trPr>
          <w:trHeight w:val="390"/>
        </w:trPr>
        <w:tc>
          <w:tcPr>
            <w:tcW w:w="4325" w:type="dxa"/>
          </w:tcPr>
          <w:p w14:paraId="0E0C3144" w14:textId="77777777" w:rsidR="004151E8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wear any supporting gear?</w:t>
            </w:r>
          </w:p>
        </w:tc>
        <w:bookmarkStart w:id="4" w:name="Check9"/>
        <w:tc>
          <w:tcPr>
            <w:tcW w:w="4315" w:type="dxa"/>
            <w:shd w:val="clear" w:color="auto" w:fill="auto"/>
          </w:tcPr>
          <w:p w14:paraId="04CAC5F0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4"/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72183F8F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68009C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68009C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68009C">
              <w:rPr>
                <w:sz w:val="20"/>
                <w:szCs w:val="20"/>
                <w:highlight w:val="yellow"/>
              </w:rPr>
            </w:r>
            <w:r w:rsidRPr="0068009C">
              <w:rPr>
                <w:sz w:val="20"/>
                <w:szCs w:val="20"/>
                <w:highlight w:val="yellow"/>
              </w:rPr>
              <w:fldChar w:fldCharType="end"/>
            </w:r>
            <w:bookmarkEnd w:id="5"/>
            <w:r w:rsidRPr="00271937">
              <w:rPr>
                <w:sz w:val="20"/>
                <w:szCs w:val="20"/>
              </w:rPr>
              <w:t xml:space="preserve">  No</w:t>
            </w:r>
          </w:p>
          <w:p w14:paraId="274B33B5" w14:textId="77777777" w:rsidR="005C35E3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which one? </w:t>
            </w:r>
          </w:p>
          <w:p w14:paraId="0B0B69D1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FE74034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Pr="00271937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7852A9">
              <w:rPr>
                <w:rFonts w:cs="Trebuchet MS"/>
                <w:noProof/>
                <w:sz w:val="20"/>
                <w:szCs w:val="20"/>
              </w:rPr>
              <w:t xml:space="preserve">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5C35E3" w:rsidRPr="00271937" w14:paraId="229B8E5F" w14:textId="77777777" w:rsidTr="00AC6E84">
        <w:trPr>
          <w:trHeight w:val="390"/>
        </w:trPr>
        <w:tc>
          <w:tcPr>
            <w:tcW w:w="4325" w:type="dxa"/>
          </w:tcPr>
          <w:p w14:paraId="3C8640EE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had any previous injuries?</w:t>
            </w:r>
          </w:p>
        </w:tc>
        <w:tc>
          <w:tcPr>
            <w:tcW w:w="4315" w:type="dxa"/>
            <w:shd w:val="clear" w:color="auto" w:fill="auto"/>
          </w:tcPr>
          <w:p w14:paraId="0575B29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0F522E2B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68009C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009C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68009C">
              <w:rPr>
                <w:sz w:val="20"/>
                <w:szCs w:val="20"/>
                <w:highlight w:val="yellow"/>
              </w:rPr>
            </w:r>
            <w:r w:rsidRPr="0068009C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No</w:t>
            </w:r>
          </w:p>
          <w:p w14:paraId="5EC1E822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</w:t>
            </w:r>
            <w:r>
              <w:rPr>
                <w:sz w:val="20"/>
                <w:szCs w:val="20"/>
              </w:rPr>
              <w:t>what happened and are they reoccurring?</w:t>
            </w:r>
          </w:p>
          <w:p w14:paraId="4FF3494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</w:p>
          <w:p w14:paraId="434E017A" w14:textId="77777777" w:rsidR="005C35E3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285B8C7F" w14:textId="77777777" w:rsidTr="00AC6E84">
        <w:trPr>
          <w:trHeight w:val="390"/>
        </w:trPr>
        <w:tc>
          <w:tcPr>
            <w:tcW w:w="4325" w:type="dxa"/>
          </w:tcPr>
          <w:p w14:paraId="44B19F50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stretch before and after your workouts?</w:t>
            </w:r>
          </w:p>
        </w:tc>
        <w:tc>
          <w:tcPr>
            <w:tcW w:w="4315" w:type="dxa"/>
            <w:shd w:val="clear" w:color="auto" w:fill="auto"/>
          </w:tcPr>
          <w:p w14:paraId="6D39A0DE" w14:textId="1CCE2D2D" w:rsidR="005C35E3" w:rsidRDefault="0068009C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bookmarkStart w:id="7" w:name="_GoBack"/>
            <w:bookmarkEnd w:id="7"/>
          </w:p>
          <w:p w14:paraId="56DD589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049B6628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58AAB7D7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</w:tbl>
    <w:p w14:paraId="778562F7" w14:textId="0786D964" w:rsidR="00F92D25" w:rsidRPr="00F92D25" w:rsidRDefault="00F92D25" w:rsidP="00CD079C">
      <w:pPr>
        <w:pStyle w:val="Title"/>
      </w:pPr>
    </w:p>
    <w:sectPr w:rsidR="00F92D25" w:rsidRPr="00F92D25" w:rsidSect="00CD079C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68009C">
      <w:rPr>
        <w:noProof/>
        <w:sz w:val="18"/>
        <w:szCs w:val="18"/>
      </w:rPr>
      <w:t>8/26/2014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8009C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D079C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F42E5"/>
    <w:rsid w:val="00F1200D"/>
    <w:rsid w:val="00F45801"/>
    <w:rsid w:val="00F57E18"/>
    <w:rsid w:val="00F92D25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DE833-5A41-1D44-8233-357FEA95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69</TotalTime>
  <Pages>2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7</cp:revision>
  <cp:lastPrinted>2004-07-16T05:12:00Z</cp:lastPrinted>
  <dcterms:created xsi:type="dcterms:W3CDTF">2014-08-18T01:46:00Z</dcterms:created>
  <dcterms:modified xsi:type="dcterms:W3CDTF">2014-08-26T12:38:00Z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