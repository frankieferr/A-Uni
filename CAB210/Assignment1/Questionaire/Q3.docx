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4C624A8C" w:rsidR="005C35E3" w:rsidRPr="00271937" w:rsidRDefault="00EE2D42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Genesis</w:t>
            </w:r>
            <w:r w:rsidR="005C35E3"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C35E3" w:rsidRPr="00271937">
              <w:rPr>
                <w:sz w:val="20"/>
                <w:szCs w:val="20"/>
              </w:rPr>
              <w:instrText xml:space="preserve"> FORMTEXT </w:instrText>
            </w:r>
            <w:r w:rsidR="005C35E3" w:rsidRPr="00271937">
              <w:rPr>
                <w:sz w:val="20"/>
                <w:szCs w:val="20"/>
              </w:rPr>
            </w:r>
            <w:r w:rsidR="005C35E3" w:rsidRPr="00271937">
              <w:rPr>
                <w:sz w:val="20"/>
                <w:szCs w:val="20"/>
              </w:rPr>
              <w:fldChar w:fldCharType="separate"/>
            </w:r>
            <w:r w:rsidR="005C35E3"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5C35E3"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5C35E3"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5C35E3"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5C35E3"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="005C35E3"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5C35E3" w:rsidRPr="00271937">
              <w:rPr>
                <w:sz w:val="20"/>
                <w:szCs w:val="20"/>
              </w:rPr>
              <w:fldChar w:fldCharType="end"/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71D2C94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EE2D42">
              <w:rPr>
                <w:rFonts w:cs="Trebuchet MS"/>
                <w:noProof/>
                <w:sz w:val="20"/>
                <w:szCs w:val="20"/>
              </w:rPr>
              <w:t>African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3E80A2A0" w:rsidR="00CC6ED0" w:rsidRDefault="00EE2D42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get big</w:t>
            </w: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67EBBB73" w:rsidR="00AC6E84" w:rsidRPr="00271937" w:rsidRDefault="00EE2D42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 shakes</w:t>
            </w: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5983171F" w:rsidR="0035407C" w:rsidRDefault="00EE2D42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Arms, Chest, Shoulders, Back</w:t>
            </w: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151AF321" w:rsidR="005C35E3" w:rsidRDefault="00EE2D42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Brace</w:t>
            </w: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EE2D42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D42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EE2D42">
              <w:rPr>
                <w:sz w:val="20"/>
                <w:szCs w:val="20"/>
                <w:highlight w:val="yellow"/>
              </w:rPr>
            </w:r>
            <w:r w:rsidRPr="00EE2D42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45EDFDEC" w:rsidR="005C35E3" w:rsidRDefault="00EE2D42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bookmarkStart w:id="7" w:name="_GoBack"/>
            <w:bookmarkEnd w:id="7"/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EE2D42">
      <w:rPr>
        <w:noProof/>
        <w:sz w:val="18"/>
        <w:szCs w:val="18"/>
      </w:rPr>
      <w:t>8/26/2014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E2D42"/>
    <w:rsid w:val="00EF42E5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63C4B-0076-FA4F-A597-627B5D71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69</TotalTime>
  <Pages>2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2014-08-26T12:35:00Z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