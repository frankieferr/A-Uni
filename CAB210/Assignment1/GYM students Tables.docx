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C6589" w14:textId="1D2E7DC4" w:rsidR="00C44133" w:rsidRDefault="00F03A9E" w:rsidP="00F03A9E">
      <w:pPr>
        <w:pStyle w:val="Title"/>
        <w:jc w:val="center"/>
      </w:pPr>
      <w:r>
        <w:t>Daily workout observation (observational Studies)</w:t>
      </w:r>
    </w:p>
    <w:tbl>
      <w:tblPr>
        <w:tblStyle w:val="TableColumns3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F03A9E" w14:paraId="2D306642" w14:textId="77777777" w:rsidTr="00731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vAlign w:val="center"/>
          </w:tcPr>
          <w:p w14:paraId="3910ED5F" w14:textId="77777777" w:rsidR="00F03A9E" w:rsidRDefault="00F03A9E" w:rsidP="00731058">
            <w:pPr>
              <w:pStyle w:val="BodyText"/>
              <w:jc w:val="center"/>
            </w:pPr>
            <w:r>
              <w:t>Monday</w:t>
            </w:r>
          </w:p>
        </w:tc>
        <w:tc>
          <w:tcPr>
            <w:tcW w:w="2635" w:type="dxa"/>
            <w:vAlign w:val="center"/>
          </w:tcPr>
          <w:p w14:paraId="596F3305" w14:textId="77777777" w:rsidR="00F03A9E" w:rsidRDefault="00F03A9E" w:rsidP="0073105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2635" w:type="dxa"/>
            <w:vAlign w:val="center"/>
          </w:tcPr>
          <w:p w14:paraId="1A053B08" w14:textId="77777777" w:rsidR="00F03A9E" w:rsidRDefault="00F03A9E" w:rsidP="0073105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2635" w:type="dxa"/>
            <w:vAlign w:val="center"/>
          </w:tcPr>
          <w:p w14:paraId="55B6712E" w14:textId="77777777" w:rsidR="00F03A9E" w:rsidRDefault="00F03A9E" w:rsidP="0073105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2636" w:type="dxa"/>
            <w:vAlign w:val="center"/>
          </w:tcPr>
          <w:p w14:paraId="5320D24B" w14:textId="77777777" w:rsidR="00F03A9E" w:rsidRDefault="00F03A9E" w:rsidP="0073105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F03A9E" w14:paraId="44B48389" w14:textId="77777777" w:rsidTr="00731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</w:tcPr>
          <w:p w14:paraId="34CFB1BE" w14:textId="1B0781ED" w:rsidR="00F03A9E" w:rsidRDefault="00F03A9E" w:rsidP="00731058">
            <w:pPr>
              <w:pStyle w:val="BodyText"/>
            </w:pPr>
          </w:p>
          <w:p w14:paraId="1EE28F9B" w14:textId="77777777" w:rsidR="00F03A9E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</w:pPr>
            <w:r>
              <w:t>No protective gear</w:t>
            </w:r>
          </w:p>
          <w:p w14:paraId="24D4D6A9" w14:textId="24C27ECB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</w:pPr>
            <w:r>
              <w:t>Non supportive shoes</w:t>
            </w:r>
          </w:p>
          <w:p w14:paraId="5486F28F" w14:textId="202520EB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</w:pPr>
            <w:r>
              <w:t>Slight stretching</w:t>
            </w:r>
          </w:p>
          <w:p w14:paraId="4B6C8C1F" w14:textId="701D4621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</w:pPr>
            <w:r>
              <w:t>No warm up</w:t>
            </w:r>
          </w:p>
          <w:p w14:paraId="2E184D4F" w14:textId="1B2682E8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</w:pPr>
            <w:r>
              <w:t>Form was very weak especially when working out legs.</w:t>
            </w:r>
          </w:p>
          <w:p w14:paraId="2F78CAB6" w14:textId="59DAA1F4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</w:pPr>
            <w:r>
              <w:t>Squats – Knees over toes. Very heavy weight.</w:t>
            </w:r>
          </w:p>
          <w:p w14:paraId="33840574" w14:textId="07D0281C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</w:pPr>
            <w:r>
              <w:t>Seated Rows – Bent back when pulling the weight back</w:t>
            </w:r>
          </w:p>
          <w:p w14:paraId="579F72E4" w14:textId="0A10268F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</w:pPr>
            <w:r>
              <w:t>No warm down</w:t>
            </w:r>
          </w:p>
          <w:p w14:paraId="74ABEF05" w14:textId="77777777" w:rsidR="00F03A9E" w:rsidRDefault="00F03A9E" w:rsidP="00731058">
            <w:pPr>
              <w:pStyle w:val="BodyText"/>
            </w:pPr>
          </w:p>
          <w:p w14:paraId="02FD7820" w14:textId="77777777" w:rsidR="00F03A9E" w:rsidRDefault="00F03A9E" w:rsidP="00731058">
            <w:pPr>
              <w:pStyle w:val="BodyText"/>
            </w:pPr>
          </w:p>
          <w:p w14:paraId="50F606EA" w14:textId="77777777" w:rsidR="00F03A9E" w:rsidRDefault="00F03A9E" w:rsidP="00731058">
            <w:pPr>
              <w:pStyle w:val="BodyText"/>
            </w:pPr>
          </w:p>
          <w:p w14:paraId="690F47A8" w14:textId="77777777" w:rsidR="00F03A9E" w:rsidRDefault="00F03A9E" w:rsidP="00731058">
            <w:pPr>
              <w:pStyle w:val="BodyText"/>
            </w:pPr>
          </w:p>
          <w:p w14:paraId="0A3CD7F1" w14:textId="77777777" w:rsidR="00F03A9E" w:rsidRDefault="00F03A9E" w:rsidP="00731058">
            <w:pPr>
              <w:pStyle w:val="BodyText"/>
            </w:pPr>
          </w:p>
          <w:p w14:paraId="5B34FF35" w14:textId="77777777" w:rsidR="00F03A9E" w:rsidRDefault="00F03A9E" w:rsidP="00731058">
            <w:pPr>
              <w:pStyle w:val="BodyText"/>
            </w:pPr>
          </w:p>
        </w:tc>
        <w:tc>
          <w:tcPr>
            <w:tcW w:w="2635" w:type="dxa"/>
          </w:tcPr>
          <w:p w14:paraId="21BFF15C" w14:textId="6907E97F" w:rsidR="00513427" w:rsidRDefault="00513427" w:rsidP="0051342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05A8D" w14:textId="77777777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protective gear</w:t>
            </w:r>
          </w:p>
          <w:p w14:paraId="13F9C1BF" w14:textId="78EF405C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 run for warm up</w:t>
            </w:r>
          </w:p>
          <w:p w14:paraId="6F8A65F8" w14:textId="4419CD82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Minimal stretching</w:t>
            </w:r>
          </w:p>
          <w:p w14:paraId="2B76D408" w14:textId="2BF3D5B8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throughout the workout was well. Chest was targeted without too much stress on joints</w:t>
            </w:r>
          </w:p>
          <w:p w14:paraId="77195432" w14:textId="77777777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warm down</w:t>
            </w:r>
          </w:p>
          <w:p w14:paraId="1B2F791C" w14:textId="77777777" w:rsidR="00F03A9E" w:rsidRDefault="00F03A9E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5" w:type="dxa"/>
          </w:tcPr>
          <w:p w14:paraId="445AB1F6" w14:textId="77777777" w:rsidR="00F03A9E" w:rsidRDefault="00F03A9E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69F418" w14:textId="77777777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protective gear</w:t>
            </w:r>
          </w:p>
          <w:p w14:paraId="13950CFF" w14:textId="2B1C708C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Stretching but no warm up</w:t>
            </w:r>
          </w:p>
          <w:p w14:paraId="6C9E30A2" w14:textId="7D166A9F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Looks tired from yesterday.</w:t>
            </w:r>
          </w:p>
          <w:p w14:paraId="600545B4" w14:textId="271B6447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Keeps touching chest as if it hurts.</w:t>
            </w:r>
          </w:p>
          <w:p w14:paraId="0BBC9531" w14:textId="360FFB1A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Shoulder exercises done badly due to chest hurting</w:t>
            </w:r>
          </w:p>
          <w:p w14:paraId="05478629" w14:textId="1BB9C1BD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 very minimal</w:t>
            </w:r>
            <w:r>
              <w:t xml:space="preserve"> warm down</w:t>
            </w:r>
          </w:p>
          <w:p w14:paraId="0745ED62" w14:textId="77777777" w:rsidR="00513427" w:rsidRDefault="00513427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5" w:type="dxa"/>
          </w:tcPr>
          <w:p w14:paraId="1E20EE49" w14:textId="77777777" w:rsidR="00F03A9E" w:rsidRDefault="00F03A9E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623830" w14:textId="77777777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protective gear</w:t>
            </w:r>
          </w:p>
          <w:p w14:paraId="7925EB19" w14:textId="2F1E3446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 stretching</w:t>
            </w:r>
            <w:r>
              <w:t xml:space="preserve"> and warm up</w:t>
            </w:r>
          </w:p>
          <w:p w14:paraId="5DBAAB8E" w14:textId="7E940EE2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appears to feel pain in chest</w:t>
            </w:r>
          </w:p>
          <w:p w14:paraId="5D5445BE" w14:textId="417826BE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Undertakes chest exercises even though chest is hurting </w:t>
            </w:r>
          </w:p>
          <w:p w14:paraId="05047E17" w14:textId="0FCF1AD3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is very poor and rep count is much less than Tuesday.</w:t>
            </w:r>
          </w:p>
          <w:p w14:paraId="1865F9B2" w14:textId="77777777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warm down</w:t>
            </w:r>
          </w:p>
          <w:p w14:paraId="20B083A6" w14:textId="77777777" w:rsidR="00513427" w:rsidRDefault="00513427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14:paraId="1744C495" w14:textId="77777777" w:rsidR="00F03A9E" w:rsidRDefault="00F03A9E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3636E2" w14:textId="77777777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protective gear</w:t>
            </w:r>
          </w:p>
          <w:p w14:paraId="4ABBB976" w14:textId="26440175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 stretching</w:t>
            </w:r>
            <w:r>
              <w:t xml:space="preserve"> and no warm up</w:t>
            </w:r>
          </w:p>
          <w:p w14:paraId="49E714BC" w14:textId="6EE0D337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 exercises again with bad form. Knees over toes causing a lot of stress on knee joint.</w:t>
            </w:r>
          </w:p>
          <w:p w14:paraId="63AE06B4" w14:textId="65881537" w:rsidR="00513427" w:rsidRDefault="00513427" w:rsidP="00513427">
            <w:pPr>
              <w:pStyle w:val="BodyText"/>
              <w:numPr>
                <w:ilvl w:val="0"/>
                <w:numId w:val="16"/>
              </w:numPr>
              <w:ind w:left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t>arm down</w:t>
            </w:r>
          </w:p>
          <w:p w14:paraId="2EB72FE0" w14:textId="77777777" w:rsidR="00513427" w:rsidRDefault="00513427" w:rsidP="00731058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0103A9" w14:textId="454FF29E" w:rsidR="00C44133" w:rsidRDefault="00C44133" w:rsidP="00F03A9E">
      <w:pPr>
        <w:pStyle w:val="Title"/>
        <w:jc w:val="center"/>
      </w:pPr>
      <w:r>
        <w:br w:type="page"/>
      </w:r>
      <w:r w:rsidR="00F92D25">
        <w:lastRenderedPageBreak/>
        <w:t>Health Recap (Diary)</w:t>
      </w:r>
    </w:p>
    <w:tbl>
      <w:tblPr>
        <w:tblStyle w:val="TableColumns3"/>
        <w:tblpPr w:leftFromText="180" w:rightFromText="180" w:vertAnchor="page" w:horzAnchor="margin" w:tblpY="2746"/>
        <w:tblW w:w="13176" w:type="dxa"/>
        <w:tblLook w:val="04A0" w:firstRow="1" w:lastRow="0" w:firstColumn="1" w:lastColumn="0" w:noHBand="0" w:noVBand="1"/>
      </w:tblPr>
      <w:tblGrid>
        <w:gridCol w:w="2016"/>
        <w:gridCol w:w="2239"/>
        <w:gridCol w:w="2217"/>
        <w:gridCol w:w="2292"/>
        <w:gridCol w:w="2241"/>
        <w:gridCol w:w="2171"/>
      </w:tblGrid>
      <w:tr w:rsidR="008B7E62" w14:paraId="3CED3D97" w14:textId="77777777" w:rsidTr="008B7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bottom w:val="nil"/>
            </w:tcBorders>
          </w:tcPr>
          <w:p w14:paraId="06F62AC3" w14:textId="77777777" w:rsidR="008B7E62" w:rsidRDefault="008B7E62" w:rsidP="000D3F0E">
            <w:pPr>
              <w:pStyle w:val="BodyText"/>
              <w:jc w:val="center"/>
            </w:pPr>
          </w:p>
        </w:tc>
        <w:tc>
          <w:tcPr>
            <w:tcW w:w="2239" w:type="dxa"/>
            <w:tcBorders>
              <w:bottom w:val="nil"/>
            </w:tcBorders>
            <w:vAlign w:val="center"/>
          </w:tcPr>
          <w:p w14:paraId="2CD32F71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</w:tc>
        <w:tc>
          <w:tcPr>
            <w:tcW w:w="2217" w:type="dxa"/>
            <w:tcBorders>
              <w:bottom w:val="nil"/>
            </w:tcBorders>
            <w:vAlign w:val="center"/>
          </w:tcPr>
          <w:p w14:paraId="3CCFC929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</w:tc>
        <w:tc>
          <w:tcPr>
            <w:tcW w:w="2292" w:type="dxa"/>
            <w:tcBorders>
              <w:bottom w:val="nil"/>
            </w:tcBorders>
            <w:vAlign w:val="center"/>
          </w:tcPr>
          <w:p w14:paraId="0A64EBD6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</w:tc>
        <w:tc>
          <w:tcPr>
            <w:tcW w:w="2241" w:type="dxa"/>
            <w:tcBorders>
              <w:bottom w:val="nil"/>
            </w:tcBorders>
            <w:vAlign w:val="center"/>
          </w:tcPr>
          <w:p w14:paraId="5CB81E39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</w:tc>
        <w:tc>
          <w:tcPr>
            <w:tcW w:w="2171" w:type="dxa"/>
            <w:tcBorders>
              <w:bottom w:val="nil"/>
            </w:tcBorders>
            <w:vAlign w:val="center"/>
          </w:tcPr>
          <w:p w14:paraId="1E6C545D" w14:textId="77777777" w:rsidR="008B7E62" w:rsidRDefault="008B7E62" w:rsidP="000D3F0E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</w:tr>
      <w:tr w:rsidR="008B7E62" w14:paraId="034C0E39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nil"/>
              <w:bottom w:val="single" w:sz="6" w:space="0" w:color="000080"/>
            </w:tcBorders>
          </w:tcPr>
          <w:p w14:paraId="7460A078" w14:textId="77777777" w:rsidR="008B7E62" w:rsidRDefault="008B7E62" w:rsidP="008B7E62">
            <w:pPr>
              <w:pStyle w:val="BodyText"/>
            </w:pPr>
            <w:r>
              <w:t>How do you feel in the morning?</w:t>
            </w:r>
          </w:p>
          <w:p w14:paraId="39F91AE6" w14:textId="77777777" w:rsidR="008B7E62" w:rsidRDefault="008B7E62" w:rsidP="000D3F0E">
            <w:pPr>
              <w:pStyle w:val="BodyText"/>
            </w:pPr>
          </w:p>
        </w:tc>
        <w:tc>
          <w:tcPr>
            <w:tcW w:w="2239" w:type="dxa"/>
            <w:tcBorders>
              <w:top w:val="nil"/>
              <w:bottom w:val="single" w:sz="6" w:space="0" w:color="000080"/>
            </w:tcBorders>
          </w:tcPr>
          <w:p w14:paraId="51DAE53A" w14:textId="4213DB4B" w:rsidR="008B7E62" w:rsidRDefault="00513427" w:rsidP="0051342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 Rested</w:t>
            </w:r>
          </w:p>
        </w:tc>
        <w:tc>
          <w:tcPr>
            <w:tcW w:w="2217" w:type="dxa"/>
            <w:tcBorders>
              <w:top w:val="nil"/>
              <w:bottom w:val="single" w:sz="6" w:space="0" w:color="000080"/>
            </w:tcBorders>
          </w:tcPr>
          <w:p w14:paraId="5598CE0A" w14:textId="518596A3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Legs are a bit sore</w:t>
            </w:r>
          </w:p>
        </w:tc>
        <w:tc>
          <w:tcPr>
            <w:tcW w:w="2292" w:type="dxa"/>
            <w:tcBorders>
              <w:top w:val="nil"/>
              <w:bottom w:val="single" w:sz="6" w:space="0" w:color="000080"/>
            </w:tcBorders>
          </w:tcPr>
          <w:p w14:paraId="62254C05" w14:textId="1ADE00F9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Sore Chest</w:t>
            </w:r>
          </w:p>
        </w:tc>
        <w:tc>
          <w:tcPr>
            <w:tcW w:w="2241" w:type="dxa"/>
            <w:tcBorders>
              <w:top w:val="nil"/>
              <w:bottom w:val="single" w:sz="6" w:space="0" w:color="000080"/>
            </w:tcBorders>
          </w:tcPr>
          <w:p w14:paraId="4BE2355B" w14:textId="69B79B86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Chest is still store, shoulders are sore too</w:t>
            </w:r>
          </w:p>
        </w:tc>
        <w:tc>
          <w:tcPr>
            <w:tcW w:w="2171" w:type="dxa"/>
            <w:tcBorders>
              <w:top w:val="nil"/>
              <w:bottom w:val="single" w:sz="6" w:space="0" w:color="000080"/>
            </w:tcBorders>
          </w:tcPr>
          <w:p w14:paraId="4025C039" w14:textId="701CFD6D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Tired</w:t>
            </w:r>
          </w:p>
        </w:tc>
      </w:tr>
      <w:tr w:rsidR="008B7E62" w14:paraId="63195C16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single" w:sz="6" w:space="0" w:color="000080"/>
              <w:bottom w:val="single" w:sz="6" w:space="0" w:color="000080"/>
            </w:tcBorders>
          </w:tcPr>
          <w:p w14:paraId="17CA4713" w14:textId="77777777" w:rsidR="008B7E62" w:rsidRDefault="008B7E62" w:rsidP="000D3F0E">
            <w:pPr>
              <w:pStyle w:val="BodyText"/>
            </w:pPr>
            <w:r>
              <w:t>How do you feel before gym?</w:t>
            </w:r>
          </w:p>
        </w:tc>
        <w:tc>
          <w:tcPr>
            <w:tcW w:w="2239" w:type="dxa"/>
            <w:tcBorders>
              <w:top w:val="single" w:sz="6" w:space="0" w:color="000080"/>
              <w:bottom w:val="single" w:sz="6" w:space="0" w:color="000080"/>
            </w:tcBorders>
          </w:tcPr>
          <w:p w14:paraId="46155761" w14:textId="0ED09EE5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Tired After work</w:t>
            </w:r>
          </w:p>
        </w:tc>
        <w:tc>
          <w:tcPr>
            <w:tcW w:w="2217" w:type="dxa"/>
            <w:tcBorders>
              <w:top w:val="single" w:sz="6" w:space="0" w:color="000080"/>
              <w:bottom w:val="single" w:sz="6" w:space="0" w:color="000080"/>
            </w:tcBorders>
          </w:tcPr>
          <w:p w14:paraId="3BC60CEA" w14:textId="0CF0DD1C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Legs feeling a bit better and feeling ready for gym</w:t>
            </w:r>
          </w:p>
        </w:tc>
        <w:tc>
          <w:tcPr>
            <w:tcW w:w="2292" w:type="dxa"/>
            <w:tcBorders>
              <w:top w:val="single" w:sz="6" w:space="0" w:color="000080"/>
              <w:bottom w:val="single" w:sz="6" w:space="0" w:color="000080"/>
            </w:tcBorders>
          </w:tcPr>
          <w:p w14:paraId="37EA3D55" w14:textId="51D80581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chest is hurting a lot</w:t>
            </w:r>
          </w:p>
        </w:tc>
        <w:tc>
          <w:tcPr>
            <w:tcW w:w="2241" w:type="dxa"/>
            <w:tcBorders>
              <w:top w:val="single" w:sz="6" w:space="0" w:color="000080"/>
              <w:bottom w:val="single" w:sz="6" w:space="0" w:color="000080"/>
            </w:tcBorders>
          </w:tcPr>
          <w:p w14:paraId="303FB4EE" w14:textId="20A87066" w:rsidR="008B7E62" w:rsidRDefault="00513427" w:rsidP="0051342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Feeling a bit better, but chest is still hurting</w:t>
            </w:r>
          </w:p>
        </w:tc>
        <w:tc>
          <w:tcPr>
            <w:tcW w:w="2171" w:type="dxa"/>
            <w:tcBorders>
              <w:top w:val="single" w:sz="6" w:space="0" w:color="000080"/>
              <w:bottom w:val="single" w:sz="6" w:space="0" w:color="000080"/>
            </w:tcBorders>
          </w:tcPr>
          <w:p w14:paraId="170CDA24" w14:textId="31EE313D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Still tired, long day at </w:t>
            </w:r>
            <w:proofErr w:type="spellStart"/>
            <w:r>
              <w:t>uni</w:t>
            </w:r>
            <w:proofErr w:type="spellEnd"/>
          </w:p>
        </w:tc>
      </w:tr>
      <w:tr w:rsidR="008B7E62" w14:paraId="28CA297F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single" w:sz="6" w:space="0" w:color="000080"/>
              <w:bottom w:val="single" w:sz="6" w:space="0" w:color="000080"/>
            </w:tcBorders>
          </w:tcPr>
          <w:p w14:paraId="5EEE9CFE" w14:textId="77777777" w:rsidR="008B7E62" w:rsidRDefault="008B7E62" w:rsidP="000D3F0E">
            <w:pPr>
              <w:pStyle w:val="BodyText"/>
            </w:pPr>
            <w:r>
              <w:t>How do you feel after gym?</w:t>
            </w:r>
          </w:p>
        </w:tc>
        <w:tc>
          <w:tcPr>
            <w:tcW w:w="2239" w:type="dxa"/>
            <w:tcBorders>
              <w:top w:val="single" w:sz="6" w:space="0" w:color="000080"/>
              <w:bottom w:val="single" w:sz="6" w:space="0" w:color="000080"/>
            </w:tcBorders>
          </w:tcPr>
          <w:p w14:paraId="0309B6C9" w14:textId="746C7814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Knees hurting but good after a hard workout</w:t>
            </w:r>
          </w:p>
        </w:tc>
        <w:tc>
          <w:tcPr>
            <w:tcW w:w="2217" w:type="dxa"/>
            <w:tcBorders>
              <w:top w:val="single" w:sz="6" w:space="0" w:color="000080"/>
              <w:bottom w:val="single" w:sz="6" w:space="0" w:color="000080"/>
            </w:tcBorders>
          </w:tcPr>
          <w:p w14:paraId="26B5EFD3" w14:textId="0F5F40A2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Sore Chest</w:t>
            </w:r>
          </w:p>
        </w:tc>
        <w:tc>
          <w:tcPr>
            <w:tcW w:w="2292" w:type="dxa"/>
            <w:tcBorders>
              <w:top w:val="single" w:sz="6" w:space="0" w:color="000080"/>
              <w:bottom w:val="single" w:sz="6" w:space="0" w:color="000080"/>
            </w:tcBorders>
          </w:tcPr>
          <w:p w14:paraId="2CBE2AFA" w14:textId="675816C7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Burnt out, not too good</w:t>
            </w:r>
          </w:p>
        </w:tc>
        <w:tc>
          <w:tcPr>
            <w:tcW w:w="2241" w:type="dxa"/>
            <w:tcBorders>
              <w:top w:val="single" w:sz="6" w:space="0" w:color="000080"/>
              <w:bottom w:val="single" w:sz="6" w:space="0" w:color="000080"/>
            </w:tcBorders>
          </w:tcPr>
          <w:p w14:paraId="16838194" w14:textId="2D7AEE5C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Feeling good but chest and arms are sore from workout</w:t>
            </w:r>
          </w:p>
        </w:tc>
        <w:tc>
          <w:tcPr>
            <w:tcW w:w="2171" w:type="dxa"/>
            <w:tcBorders>
              <w:top w:val="single" w:sz="6" w:space="0" w:color="000080"/>
              <w:bottom w:val="single" w:sz="6" w:space="0" w:color="000080"/>
            </w:tcBorders>
          </w:tcPr>
          <w:p w14:paraId="4E0ECC8D" w14:textId="19E3CB87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Legs feel weak</w:t>
            </w:r>
          </w:p>
        </w:tc>
      </w:tr>
      <w:tr w:rsidR="008B7E62" w14:paraId="2BDFD7F4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single" w:sz="6" w:space="0" w:color="000080"/>
              <w:bottom w:val="single" w:sz="6" w:space="0" w:color="000080"/>
            </w:tcBorders>
          </w:tcPr>
          <w:p w14:paraId="6EA6B2AB" w14:textId="77777777" w:rsidR="008B7E62" w:rsidRDefault="008B7E62" w:rsidP="000D3F0E">
            <w:pPr>
              <w:pStyle w:val="BodyText"/>
            </w:pPr>
            <w:r>
              <w:t>How do you feel before bed?</w:t>
            </w:r>
          </w:p>
        </w:tc>
        <w:tc>
          <w:tcPr>
            <w:tcW w:w="2239" w:type="dxa"/>
            <w:tcBorders>
              <w:top w:val="single" w:sz="6" w:space="0" w:color="000080"/>
              <w:bottom w:val="single" w:sz="6" w:space="0" w:color="000080"/>
            </w:tcBorders>
          </w:tcPr>
          <w:p w14:paraId="0C21398B" w14:textId="00477CA6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Tired</w:t>
            </w:r>
          </w:p>
        </w:tc>
        <w:tc>
          <w:tcPr>
            <w:tcW w:w="2217" w:type="dxa"/>
            <w:tcBorders>
              <w:top w:val="single" w:sz="6" w:space="0" w:color="000080"/>
              <w:bottom w:val="single" w:sz="6" w:space="0" w:color="000080"/>
            </w:tcBorders>
          </w:tcPr>
          <w:p w14:paraId="71A940DE" w14:textId="543F48F0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Tired but good</w:t>
            </w:r>
          </w:p>
        </w:tc>
        <w:tc>
          <w:tcPr>
            <w:tcW w:w="2292" w:type="dxa"/>
            <w:tcBorders>
              <w:top w:val="single" w:sz="6" w:space="0" w:color="000080"/>
              <w:bottom w:val="single" w:sz="6" w:space="0" w:color="000080"/>
            </w:tcBorders>
          </w:tcPr>
          <w:p w14:paraId="052A6768" w14:textId="396EC63B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Sore chest and tired, it has been a long day</w:t>
            </w:r>
          </w:p>
        </w:tc>
        <w:tc>
          <w:tcPr>
            <w:tcW w:w="2241" w:type="dxa"/>
            <w:tcBorders>
              <w:top w:val="single" w:sz="6" w:space="0" w:color="000080"/>
              <w:bottom w:val="single" w:sz="6" w:space="0" w:color="000080"/>
            </w:tcBorders>
          </w:tcPr>
          <w:p w14:paraId="46CDC3D8" w14:textId="60171211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Tired and ready for bed</w:t>
            </w:r>
          </w:p>
        </w:tc>
        <w:tc>
          <w:tcPr>
            <w:tcW w:w="2171" w:type="dxa"/>
            <w:tcBorders>
              <w:top w:val="single" w:sz="6" w:space="0" w:color="000080"/>
              <w:bottom w:val="single" w:sz="6" w:space="0" w:color="000080"/>
            </w:tcBorders>
          </w:tcPr>
          <w:p w14:paraId="5EDEFEBF" w14:textId="5303AFC4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Tired and sore</w:t>
            </w:r>
          </w:p>
        </w:tc>
      </w:tr>
      <w:tr w:rsidR="008B7E62" w14:paraId="141EAAA6" w14:textId="77777777" w:rsidTr="008B7E62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tcBorders>
              <w:top w:val="single" w:sz="6" w:space="0" w:color="000080"/>
              <w:bottom w:val="single" w:sz="6" w:space="0" w:color="000080"/>
            </w:tcBorders>
          </w:tcPr>
          <w:p w14:paraId="456C7B11" w14:textId="77777777" w:rsidR="008B7E62" w:rsidRDefault="008B7E62" w:rsidP="000D3F0E">
            <w:pPr>
              <w:pStyle w:val="BodyText"/>
            </w:pPr>
            <w:r>
              <w:t>How do you think your body coped with your exercise throughout the week as a whole?</w:t>
            </w:r>
          </w:p>
        </w:tc>
        <w:tc>
          <w:tcPr>
            <w:tcW w:w="11160" w:type="dxa"/>
            <w:gridSpan w:val="5"/>
            <w:tcBorders>
              <w:top w:val="single" w:sz="6" w:space="0" w:color="000080"/>
              <w:bottom w:val="single" w:sz="6" w:space="0" w:color="000080"/>
            </w:tcBorders>
          </w:tcPr>
          <w:p w14:paraId="6DBA0354" w14:textId="52B56EBD" w:rsidR="008B7E62" w:rsidRDefault="00513427" w:rsidP="000D3F0E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think my body really feels burnt </w:t>
            </w:r>
            <w:proofErr w:type="gramStart"/>
            <w:r>
              <w:t>out</w:t>
            </w:r>
            <w:proofErr w:type="gramEnd"/>
            <w:r>
              <w:t xml:space="preserve"> as my workouts are very intense. I try to keep my workout </w:t>
            </w:r>
            <w:proofErr w:type="gramStart"/>
            <w:r>
              <w:t>intense</w:t>
            </w:r>
            <w:proofErr w:type="gramEnd"/>
            <w:r>
              <w:t xml:space="preserve"> as my goal is to get big. However, sometimes I feel like </w:t>
            </w:r>
            <w:proofErr w:type="gramStart"/>
            <w:r>
              <w:t>its</w:t>
            </w:r>
            <w:proofErr w:type="gramEnd"/>
            <w:r>
              <w:t xml:space="preserve"> too intense for my body to cope. This week my chest was especially</w:t>
            </w:r>
            <w:bookmarkStart w:id="0" w:name="_GoBack"/>
            <w:bookmarkEnd w:id="0"/>
            <w:r>
              <w:t xml:space="preserve"> feeling sore, throughout most of the duration of the week.</w:t>
            </w:r>
          </w:p>
        </w:tc>
      </w:tr>
    </w:tbl>
    <w:p w14:paraId="778562F7" w14:textId="598AEABE" w:rsidR="00F92D25" w:rsidRPr="00F92D25" w:rsidRDefault="00F92D25" w:rsidP="008D632C">
      <w:pPr>
        <w:jc w:val="center"/>
      </w:pPr>
      <w:r>
        <w:t>This table is to record how you are feeling throughout the week, keeping track of your health.</w:t>
      </w:r>
    </w:p>
    <w:sectPr w:rsidR="00F92D25" w:rsidRPr="00F92D25" w:rsidSect="00C44133">
      <w:footerReference w:type="default" r:id="rId9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C5717" w14:textId="77777777" w:rsidR="000D3F0E" w:rsidRDefault="000D3F0E" w:rsidP="00575613">
      <w:pPr>
        <w:pStyle w:val="BodyText"/>
      </w:pPr>
      <w:r>
        <w:separator/>
      </w:r>
    </w:p>
  </w:endnote>
  <w:endnote w:type="continuationSeparator" w:id="0">
    <w:p w14:paraId="7FFBE4D9" w14:textId="77777777" w:rsidR="000D3F0E" w:rsidRDefault="000D3F0E" w:rsidP="00575613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D121F" w14:textId="77777777" w:rsidR="000D3F0E" w:rsidRPr="006B45C4" w:rsidRDefault="000D3F0E">
    <w:pPr>
      <w:pStyle w:val="Footer"/>
      <w:rPr>
        <w:sz w:val="18"/>
        <w:szCs w:val="18"/>
      </w:rPr>
    </w:pPr>
    <w:r w:rsidRPr="006B45C4">
      <w:rPr>
        <w:sz w:val="18"/>
        <w:szCs w:val="18"/>
      </w:rPr>
      <w:t>TAP for Business-to-Consumer Marketing</w:t>
    </w:r>
    <w:r w:rsidRPr="006B45C4">
      <w:rPr>
        <w:sz w:val="18"/>
        <w:szCs w:val="18"/>
      </w:rPr>
      <w:tab/>
    </w:r>
    <w:r w:rsidRPr="006B45C4">
      <w:rPr>
        <w:sz w:val="18"/>
        <w:szCs w:val="18"/>
      </w:rPr>
      <w:tab/>
      <w:t xml:space="preserve">Printed on </w:t>
    </w:r>
    <w:r w:rsidRPr="006B45C4">
      <w:rPr>
        <w:sz w:val="18"/>
        <w:szCs w:val="18"/>
      </w:rPr>
      <w:fldChar w:fldCharType="begin"/>
    </w:r>
    <w:r w:rsidRPr="006B45C4">
      <w:rPr>
        <w:sz w:val="18"/>
        <w:szCs w:val="18"/>
      </w:rPr>
      <w:instrText xml:space="preserve"> DATE \@ "M/d/yyyy" </w:instrText>
    </w:r>
    <w:r w:rsidRPr="006B45C4">
      <w:rPr>
        <w:sz w:val="18"/>
        <w:szCs w:val="18"/>
      </w:rPr>
      <w:fldChar w:fldCharType="separate"/>
    </w:r>
    <w:r w:rsidR="00513427">
      <w:rPr>
        <w:noProof/>
        <w:sz w:val="18"/>
        <w:szCs w:val="18"/>
      </w:rPr>
      <w:t>9/11/2014</w:t>
    </w:r>
    <w:r w:rsidRPr="006B45C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10BF0" w14:textId="77777777" w:rsidR="000D3F0E" w:rsidRDefault="000D3F0E" w:rsidP="00575613">
      <w:pPr>
        <w:pStyle w:val="BodyText"/>
      </w:pPr>
      <w:r>
        <w:separator/>
      </w:r>
    </w:p>
  </w:footnote>
  <w:footnote w:type="continuationSeparator" w:id="0">
    <w:p w14:paraId="51A1DF19" w14:textId="77777777" w:rsidR="000D3F0E" w:rsidRDefault="000D3F0E" w:rsidP="00575613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D0A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D6A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70C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AC3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080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04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C071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24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D62BA9"/>
    <w:multiLevelType w:val="hybridMultilevel"/>
    <w:tmpl w:val="5E066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04EFD"/>
    <w:multiLevelType w:val="hybridMultilevel"/>
    <w:tmpl w:val="F99C7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4"/>
    <w:rsid w:val="00031430"/>
    <w:rsid w:val="00043526"/>
    <w:rsid w:val="00044C27"/>
    <w:rsid w:val="00053C16"/>
    <w:rsid w:val="00070034"/>
    <w:rsid w:val="000702A7"/>
    <w:rsid w:val="000A39C8"/>
    <w:rsid w:val="000D3F0E"/>
    <w:rsid w:val="000D4BB1"/>
    <w:rsid w:val="000E5E06"/>
    <w:rsid w:val="000E66B5"/>
    <w:rsid w:val="0010235D"/>
    <w:rsid w:val="001354CA"/>
    <w:rsid w:val="00165245"/>
    <w:rsid w:val="001B4A5D"/>
    <w:rsid w:val="002178E3"/>
    <w:rsid w:val="002205CA"/>
    <w:rsid w:val="00220B37"/>
    <w:rsid w:val="00271937"/>
    <w:rsid w:val="002A6379"/>
    <w:rsid w:val="002B1FA0"/>
    <w:rsid w:val="002D06EC"/>
    <w:rsid w:val="002F02C7"/>
    <w:rsid w:val="00302261"/>
    <w:rsid w:val="0035407C"/>
    <w:rsid w:val="003744BE"/>
    <w:rsid w:val="003A068C"/>
    <w:rsid w:val="00400D7E"/>
    <w:rsid w:val="004151E8"/>
    <w:rsid w:val="00454F0E"/>
    <w:rsid w:val="004A76BE"/>
    <w:rsid w:val="004C6451"/>
    <w:rsid w:val="004D0594"/>
    <w:rsid w:val="004D0DEE"/>
    <w:rsid w:val="004F6EE7"/>
    <w:rsid w:val="00505DE3"/>
    <w:rsid w:val="00513427"/>
    <w:rsid w:val="00514BC1"/>
    <w:rsid w:val="00557049"/>
    <w:rsid w:val="0056710E"/>
    <w:rsid w:val="00575613"/>
    <w:rsid w:val="005771F3"/>
    <w:rsid w:val="005B0803"/>
    <w:rsid w:val="005C35E3"/>
    <w:rsid w:val="005D57A7"/>
    <w:rsid w:val="005D753A"/>
    <w:rsid w:val="00612A1D"/>
    <w:rsid w:val="006179C3"/>
    <w:rsid w:val="00633BA5"/>
    <w:rsid w:val="006B45C4"/>
    <w:rsid w:val="006D7F41"/>
    <w:rsid w:val="006F34EC"/>
    <w:rsid w:val="00716D6F"/>
    <w:rsid w:val="0077516A"/>
    <w:rsid w:val="007852A9"/>
    <w:rsid w:val="007F0FC1"/>
    <w:rsid w:val="00867C51"/>
    <w:rsid w:val="008741D7"/>
    <w:rsid w:val="008B7E62"/>
    <w:rsid w:val="008D0CD5"/>
    <w:rsid w:val="008D632C"/>
    <w:rsid w:val="008F7350"/>
    <w:rsid w:val="0091788E"/>
    <w:rsid w:val="00922B7B"/>
    <w:rsid w:val="00951402"/>
    <w:rsid w:val="0096344E"/>
    <w:rsid w:val="009774D0"/>
    <w:rsid w:val="00992532"/>
    <w:rsid w:val="0099581A"/>
    <w:rsid w:val="009C02C8"/>
    <w:rsid w:val="009D769A"/>
    <w:rsid w:val="009E4035"/>
    <w:rsid w:val="009F39F8"/>
    <w:rsid w:val="00A106A3"/>
    <w:rsid w:val="00A23FF0"/>
    <w:rsid w:val="00A6587C"/>
    <w:rsid w:val="00A7144A"/>
    <w:rsid w:val="00A90320"/>
    <w:rsid w:val="00AA672A"/>
    <w:rsid w:val="00AC28B5"/>
    <w:rsid w:val="00AC6E84"/>
    <w:rsid w:val="00AD77EC"/>
    <w:rsid w:val="00B005D3"/>
    <w:rsid w:val="00B20F45"/>
    <w:rsid w:val="00B222A1"/>
    <w:rsid w:val="00B519A3"/>
    <w:rsid w:val="00B6797F"/>
    <w:rsid w:val="00B8467A"/>
    <w:rsid w:val="00BA231C"/>
    <w:rsid w:val="00BA328F"/>
    <w:rsid w:val="00BA5887"/>
    <w:rsid w:val="00BE464D"/>
    <w:rsid w:val="00BF1756"/>
    <w:rsid w:val="00C15673"/>
    <w:rsid w:val="00C44133"/>
    <w:rsid w:val="00CB1829"/>
    <w:rsid w:val="00CC4E92"/>
    <w:rsid w:val="00CC6ED0"/>
    <w:rsid w:val="00CE0170"/>
    <w:rsid w:val="00D037A8"/>
    <w:rsid w:val="00D22BD3"/>
    <w:rsid w:val="00D64939"/>
    <w:rsid w:val="00D73B70"/>
    <w:rsid w:val="00D81460"/>
    <w:rsid w:val="00D92D45"/>
    <w:rsid w:val="00DA169A"/>
    <w:rsid w:val="00DB1512"/>
    <w:rsid w:val="00E364A8"/>
    <w:rsid w:val="00E65DDB"/>
    <w:rsid w:val="00E87CED"/>
    <w:rsid w:val="00E9059C"/>
    <w:rsid w:val="00E91888"/>
    <w:rsid w:val="00EF42E5"/>
    <w:rsid w:val="00F03A9E"/>
    <w:rsid w:val="00F1200D"/>
    <w:rsid w:val="00F45801"/>
    <w:rsid w:val="00F57E18"/>
    <w:rsid w:val="00F92D25"/>
    <w:rsid w:val="00FE0DE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A8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-mocuser\AppData\Roaming\Microsoft\Templates\TAP%20for%20business-to-consumer%20mark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4A88A2-D41F-EF4D-9755-6A393263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\Users\lab-mocuser\AppData\Roaming\Microsoft\Templates\TAP for business-to-consumer marketing.dot</Template>
  <TotalTime>84</TotalTime>
  <Pages>2</Pages>
  <Words>334</Words>
  <Characters>1908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Frankie Ferraioli</cp:lastModifiedBy>
  <cp:revision>7</cp:revision>
  <cp:lastPrinted>2004-07-16T05:12:00Z</cp:lastPrinted>
  <dcterms:created xsi:type="dcterms:W3CDTF">2014-08-18T01:46:00Z</dcterms:created>
  <dcterms:modified xsi:type="dcterms:W3CDTF">2014-09-11T12:12:00Z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TC011424151033</vt:lpwstr>
  </property>
</Properties>
</file>